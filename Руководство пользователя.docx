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F6FD7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EA23C7B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60F72F6C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14:paraId="05E31C14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74B8D692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14:paraId="720C9ECA" w14:textId="77777777" w:rsidR="00A05B0E" w:rsidRPr="00A05B0E" w:rsidRDefault="00A05B0E" w:rsidP="00997D6B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14:paraId="6934A00B" w14:textId="77777777" w:rsidR="00A05B0E" w:rsidRPr="00A05B0E" w:rsidRDefault="00A05B0E" w:rsidP="00997D6B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14:paraId="7141F031" w14:textId="77777777" w:rsidR="00A05B0E" w:rsidRPr="00A05B0E" w:rsidRDefault="00A05B0E" w:rsidP="00997D6B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14:paraId="09A87F9D" w14:textId="591E868F" w:rsidR="00A05B0E" w:rsidRPr="00A05B0E" w:rsidRDefault="003A101D" w:rsidP="00997D6B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РУКОВОДСТВО П</w:t>
      </w:r>
      <w:r w:rsidR="00FB4CBA">
        <w:rPr>
          <w:rFonts w:eastAsia="Times New Roman" w:cs="Times New Roman"/>
          <w:b/>
          <w:sz w:val="28"/>
          <w:szCs w:val="28"/>
        </w:rPr>
        <w:t>ОЛЬЗОВАТЕЛЯ</w:t>
      </w:r>
    </w:p>
    <w:p w14:paraId="20346E99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14:paraId="16839EC7" w14:textId="6BC13F84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 w:rsidR="00496576">
        <w:rPr>
          <w:rFonts w:eastAsia="Calibri" w:cs="Times New Roman"/>
          <w:sz w:val="28"/>
          <w:szCs w:val="28"/>
          <w:lang w:eastAsia="en-US"/>
        </w:rPr>
        <w:t>Информационная система для автошколы</w:t>
      </w:r>
      <w:r w:rsidRPr="00A05B0E">
        <w:rPr>
          <w:rFonts w:eastAsia="Times New Roman" w:cs="Times New Roman"/>
          <w:sz w:val="28"/>
          <w:szCs w:val="28"/>
        </w:rPr>
        <w:t>»</w:t>
      </w:r>
    </w:p>
    <w:p w14:paraId="526EFECD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31D565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DD42BC8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FA051F3" w14:textId="77777777" w:rsidR="00A05B0E" w:rsidRPr="00A05B0E" w:rsidRDefault="00A05B0E" w:rsidP="00997D6B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474BD40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Выполнила: студентка учебной группы</w:t>
      </w:r>
    </w:p>
    <w:p w14:paraId="3D8D48B2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ИСПк-402-52-00</w:t>
      </w:r>
    </w:p>
    <w:p w14:paraId="702AA5A9" w14:textId="51029F6E" w:rsidR="00A05B0E" w:rsidRPr="00A05B0E" w:rsidRDefault="00EF0E51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Суслов Павел Андреевич</w:t>
      </w:r>
    </w:p>
    <w:p w14:paraId="2F222BCC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14:paraId="4CF6FE0F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14:paraId="3A7D7432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proofErr w:type="spellStart"/>
      <w:r w:rsidRPr="00A05B0E">
        <w:rPr>
          <w:rFonts w:eastAsia="Times New Roman" w:cs="Times New Roman"/>
          <w:sz w:val="28"/>
          <w:szCs w:val="28"/>
        </w:rPr>
        <w:t>Долженкова</w:t>
      </w:r>
      <w:proofErr w:type="spellEnd"/>
      <w:r w:rsidRPr="00A05B0E">
        <w:rPr>
          <w:rFonts w:eastAsia="Times New Roman" w:cs="Times New Roman"/>
          <w:sz w:val="28"/>
          <w:szCs w:val="28"/>
        </w:rPr>
        <w:t xml:space="preserve"> Мария Львовна</w:t>
      </w:r>
    </w:p>
    <w:p w14:paraId="79DF6778" w14:textId="77777777" w:rsidR="00A05B0E" w:rsidRPr="00A05B0E" w:rsidRDefault="00A05B0E" w:rsidP="00997D6B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14:paraId="0A916779" w14:textId="77777777" w:rsidR="00A05B0E" w:rsidRPr="00A05B0E" w:rsidRDefault="00A05B0E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073B509F" w14:textId="5275132E" w:rsidR="00A05B0E" w:rsidRDefault="00A05B0E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706D9E6E" w14:textId="08519B85" w:rsidR="00895C7C" w:rsidRDefault="00895C7C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3DC8016D" w14:textId="334A1D2A" w:rsidR="00895C7C" w:rsidRDefault="00895C7C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3D4DA136" w14:textId="77777777" w:rsidR="00895C7C" w:rsidRPr="00A05B0E" w:rsidRDefault="00895C7C" w:rsidP="00997D6B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09909811" w14:textId="77777777" w:rsidR="00A05B0E" w:rsidRPr="00A05B0E" w:rsidRDefault="00A05B0E" w:rsidP="00997D6B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76BCA3CC" w14:textId="155F606C" w:rsidR="00DE410C" w:rsidRPr="00DE410C" w:rsidRDefault="00442256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r w:rsidRPr="00895C7C">
            <w:rPr>
              <w:sz w:val="28"/>
              <w:szCs w:val="28"/>
            </w:rPr>
            <w:fldChar w:fldCharType="begin"/>
          </w:r>
          <w:r w:rsidRPr="00895C7C">
            <w:rPr>
              <w:sz w:val="28"/>
              <w:szCs w:val="28"/>
            </w:rPr>
            <w:instrText xml:space="preserve"> TOC \o "1-3" \h \z \u </w:instrText>
          </w:r>
          <w:r w:rsidRPr="00895C7C">
            <w:rPr>
              <w:sz w:val="28"/>
              <w:szCs w:val="28"/>
            </w:rPr>
            <w:fldChar w:fldCharType="separate"/>
          </w:r>
          <w:bookmarkStart w:id="0" w:name="_GoBack"/>
          <w:r w:rsidR="00DE410C" w:rsidRPr="00DE410C">
            <w:rPr>
              <w:rStyle w:val="a6"/>
              <w:sz w:val="28"/>
              <w:szCs w:val="28"/>
            </w:rPr>
            <w:fldChar w:fldCharType="begin"/>
          </w:r>
          <w:r w:rsidR="00DE410C" w:rsidRPr="00DE410C">
            <w:rPr>
              <w:rStyle w:val="a6"/>
              <w:sz w:val="28"/>
              <w:szCs w:val="28"/>
            </w:rPr>
            <w:instrText xml:space="preserve"> </w:instrText>
          </w:r>
          <w:r w:rsidR="00DE410C" w:rsidRPr="00DE410C">
            <w:rPr>
              <w:sz w:val="28"/>
              <w:szCs w:val="28"/>
            </w:rPr>
            <w:instrText>HYPERLINK \l "_Toc182740071"</w:instrText>
          </w:r>
          <w:r w:rsidR="00DE410C" w:rsidRPr="00DE410C">
            <w:rPr>
              <w:rStyle w:val="a6"/>
              <w:sz w:val="28"/>
              <w:szCs w:val="28"/>
            </w:rPr>
            <w:instrText xml:space="preserve"> </w:instrText>
          </w:r>
          <w:r w:rsidR="00DE410C" w:rsidRPr="00DE410C">
            <w:rPr>
              <w:rStyle w:val="a6"/>
              <w:sz w:val="28"/>
              <w:szCs w:val="28"/>
            </w:rPr>
          </w:r>
          <w:r w:rsidR="00DE410C" w:rsidRPr="00DE410C">
            <w:rPr>
              <w:rStyle w:val="a6"/>
              <w:sz w:val="28"/>
              <w:szCs w:val="28"/>
            </w:rPr>
            <w:fldChar w:fldCharType="separate"/>
          </w:r>
          <w:r w:rsidR="00DE410C" w:rsidRPr="00DE410C">
            <w:rPr>
              <w:rStyle w:val="a6"/>
              <w:sz w:val="28"/>
              <w:szCs w:val="28"/>
            </w:rPr>
            <w:t>Введение</w:t>
          </w:r>
          <w:r w:rsidR="00DE410C" w:rsidRPr="00DE410C">
            <w:rPr>
              <w:webHidden/>
              <w:sz w:val="28"/>
              <w:szCs w:val="28"/>
            </w:rPr>
            <w:tab/>
          </w:r>
          <w:r w:rsidR="00DE410C" w:rsidRPr="00DE410C">
            <w:rPr>
              <w:webHidden/>
              <w:sz w:val="28"/>
              <w:szCs w:val="28"/>
            </w:rPr>
            <w:fldChar w:fldCharType="begin"/>
          </w:r>
          <w:r w:rsidR="00DE410C" w:rsidRPr="00DE410C">
            <w:rPr>
              <w:webHidden/>
              <w:sz w:val="28"/>
              <w:szCs w:val="28"/>
            </w:rPr>
            <w:instrText xml:space="preserve"> PAGEREF _Toc182740071 \h </w:instrText>
          </w:r>
          <w:r w:rsidR="00DE410C" w:rsidRPr="00DE410C">
            <w:rPr>
              <w:webHidden/>
              <w:sz w:val="28"/>
              <w:szCs w:val="28"/>
            </w:rPr>
          </w:r>
          <w:r w:rsidR="00DE410C" w:rsidRPr="00DE410C">
            <w:rPr>
              <w:webHidden/>
              <w:sz w:val="28"/>
              <w:szCs w:val="28"/>
            </w:rPr>
            <w:fldChar w:fldCharType="separate"/>
          </w:r>
          <w:r w:rsidR="00DE410C" w:rsidRPr="00DE410C">
            <w:rPr>
              <w:webHidden/>
              <w:sz w:val="28"/>
              <w:szCs w:val="28"/>
            </w:rPr>
            <w:t>3</w:t>
          </w:r>
          <w:r w:rsidR="00DE410C" w:rsidRPr="00DE410C">
            <w:rPr>
              <w:webHidden/>
              <w:sz w:val="28"/>
              <w:szCs w:val="28"/>
            </w:rPr>
            <w:fldChar w:fldCharType="end"/>
          </w:r>
          <w:r w:rsidR="00DE410C" w:rsidRPr="00DE410C">
            <w:rPr>
              <w:rStyle w:val="a6"/>
              <w:sz w:val="28"/>
              <w:szCs w:val="28"/>
            </w:rPr>
            <w:fldChar w:fldCharType="end"/>
          </w:r>
        </w:p>
        <w:p w14:paraId="3DE4B023" w14:textId="0D66A3AF" w:rsidR="00DE410C" w:rsidRPr="00DE410C" w:rsidRDefault="00DE410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72" w:history="1">
            <w:r w:rsidRPr="00DE410C">
              <w:rPr>
                <w:rStyle w:val="a6"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Pr="00DE410C"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 w:rsidRPr="00DE410C">
              <w:rPr>
                <w:rStyle w:val="a6"/>
                <w:sz w:val="28"/>
                <w:szCs w:val="28"/>
              </w:rPr>
              <w:t>Начало работы с системой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_Toc182740072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4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945FF44" w14:textId="5CC28626" w:rsidR="00DE410C" w:rsidRPr="00DE410C" w:rsidRDefault="00DE410C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73" w:history="1">
            <w:r w:rsidRPr="00DE410C">
              <w:rPr>
                <w:rStyle w:val="a6"/>
                <w:sz w:val="28"/>
                <w:szCs w:val="28"/>
              </w:rPr>
              <w:t>1.1 Вход в систему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_Toc182740073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4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5E914B" w14:textId="64DC606E" w:rsidR="00DE410C" w:rsidRPr="00DE410C" w:rsidRDefault="00DE410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74" w:history="1">
            <w:r w:rsidRPr="00DE410C">
              <w:rPr>
                <w:rStyle w:val="a6"/>
                <w:sz w:val="28"/>
                <w:szCs w:val="28"/>
                <w:lang w:eastAsia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Pr="00DE410C"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 w:rsidRPr="00DE410C">
              <w:rPr>
                <w:rStyle w:val="a6"/>
                <w:sz w:val="28"/>
                <w:szCs w:val="28"/>
                <w:lang w:eastAsia="en-US"/>
              </w:rPr>
              <w:t>Основные возможности системы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_Toc182740074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5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FF8CFED" w14:textId="3F84E535" w:rsidR="00DE410C" w:rsidRPr="00DE410C" w:rsidRDefault="00DE410C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75" w:history="1">
            <w:r w:rsidRPr="00DE410C">
              <w:rPr>
                <w:rStyle w:val="a6"/>
                <w:sz w:val="28"/>
                <w:szCs w:val="28"/>
              </w:rPr>
              <w:t>2.1 Управление учениками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_Toc182740075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5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74D7D3B" w14:textId="37C3CE06" w:rsidR="00DE410C" w:rsidRPr="00DE410C" w:rsidRDefault="00DE410C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76" w:history="1">
            <w:r w:rsidRPr="00DE410C">
              <w:rPr>
                <w:rStyle w:val="a6"/>
                <w:sz w:val="28"/>
                <w:szCs w:val="28"/>
              </w:rPr>
              <w:t>2.2 Запись ученика на занятия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_Toc182740076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5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2CA1ADF" w14:textId="290D1775" w:rsidR="00DE410C" w:rsidRPr="00DE410C" w:rsidRDefault="00DE410C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77" w:history="1">
            <w:r w:rsidRPr="00DE410C">
              <w:rPr>
                <w:rStyle w:val="a6"/>
                <w:sz w:val="28"/>
                <w:szCs w:val="28"/>
              </w:rPr>
              <w:t>2.3 Управление расписанием инструкторов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_Toc182740077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6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E75C011" w14:textId="7C859018" w:rsidR="00DE410C" w:rsidRPr="00DE410C" w:rsidRDefault="00DE410C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78" w:history="1">
            <w:r w:rsidRPr="00DE410C">
              <w:rPr>
                <w:rStyle w:val="a6"/>
                <w:sz w:val="28"/>
                <w:szCs w:val="28"/>
              </w:rPr>
              <w:t>2.4 Учет транспортных средств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_Toc182740078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6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562AF5" w14:textId="304700F1" w:rsidR="00DE410C" w:rsidRPr="00DE410C" w:rsidRDefault="00DE410C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79" w:history="1">
            <w:r w:rsidRPr="00DE410C">
              <w:rPr>
                <w:rStyle w:val="a6"/>
                <w:sz w:val="28"/>
                <w:szCs w:val="28"/>
              </w:rPr>
              <w:t>2.5 Расчет оплаты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_Toc182740079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7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2BAF096" w14:textId="09C53D4F" w:rsidR="00DE410C" w:rsidRPr="00DE410C" w:rsidRDefault="00DE410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80" w:history="1">
            <w:r w:rsidRPr="00DE410C">
              <w:rPr>
                <w:rStyle w:val="a6"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Pr="00DE410C"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 w:rsidRPr="00DE410C">
              <w:rPr>
                <w:rStyle w:val="a6"/>
                <w:sz w:val="28"/>
                <w:szCs w:val="28"/>
              </w:rPr>
              <w:t>Технология работы с системой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_Toc182740080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8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ACA6CD" w14:textId="6B1D0664" w:rsidR="00DE410C" w:rsidRPr="00DE410C" w:rsidRDefault="00DE410C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81" w:history="1">
            <w:r w:rsidRPr="00DE410C">
              <w:rPr>
                <w:rStyle w:val="a6"/>
                <w:sz w:val="28"/>
                <w:szCs w:val="28"/>
              </w:rPr>
              <w:t>3.1 Автоматические уведомления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_Toc182740081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8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287C70F" w14:textId="5BD0F781" w:rsidR="00DE410C" w:rsidRPr="00DE410C" w:rsidRDefault="00DE410C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82" w:history="1">
            <w:r w:rsidRPr="00DE410C">
              <w:rPr>
                <w:rStyle w:val="a6"/>
                <w:sz w:val="28"/>
                <w:szCs w:val="28"/>
              </w:rPr>
              <w:t>3.2 Поддержка безопасности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_Toc182740082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8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DEC7A51" w14:textId="62C6FCF4" w:rsidR="00DE410C" w:rsidRPr="00DE410C" w:rsidRDefault="00DE410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83" w:history="1">
            <w:r w:rsidRPr="00DE410C">
              <w:rPr>
                <w:rStyle w:val="a6"/>
                <w:sz w:val="28"/>
                <w:szCs w:val="28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Pr="00DE410C"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 w:rsidRPr="00DE410C">
              <w:rPr>
                <w:rStyle w:val="a6"/>
                <w:sz w:val="28"/>
                <w:szCs w:val="28"/>
              </w:rPr>
              <w:t>Часто задаваемые вопросы (</w:t>
            </w:r>
            <w:r w:rsidRPr="00DE410C">
              <w:rPr>
                <w:rStyle w:val="a6"/>
                <w:sz w:val="28"/>
                <w:szCs w:val="28"/>
                <w:lang w:val="en-US"/>
              </w:rPr>
              <w:t>FAQ)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_Toc182740083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9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41D5689" w14:textId="57267983" w:rsidR="00DE410C" w:rsidRPr="00DE410C" w:rsidRDefault="00DE410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84" w:history="1">
            <w:r w:rsidRPr="00DE410C">
              <w:rPr>
                <w:rStyle w:val="a6"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Pr="00DE410C">
              <w:rPr>
                <w:rFonts w:asciiTheme="minorHAnsi" w:eastAsiaTheme="minorEastAsia" w:hAnsiTheme="minorHAnsi" w:cstheme="minorBidi"/>
                <w:sz w:val="28"/>
                <w:szCs w:val="28"/>
              </w:rPr>
              <w:tab/>
            </w:r>
            <w:r w:rsidRPr="00DE410C">
              <w:rPr>
                <w:rStyle w:val="a6"/>
                <w:sz w:val="28"/>
                <w:szCs w:val="28"/>
              </w:rPr>
              <w:t>Поддержка и обслуживание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_Toc182740084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10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48D88D4" w14:textId="0C838E42" w:rsidR="00DE410C" w:rsidRPr="00DE410C" w:rsidRDefault="00DE410C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85" w:history="1">
            <w:r w:rsidRPr="00DE410C">
              <w:rPr>
                <w:rStyle w:val="a6"/>
                <w:sz w:val="28"/>
                <w:szCs w:val="28"/>
                <w:lang w:val="en-US"/>
              </w:rPr>
              <w:t xml:space="preserve">5.1 </w:t>
            </w:r>
            <w:r w:rsidRPr="00DE410C">
              <w:rPr>
                <w:rStyle w:val="a6"/>
                <w:sz w:val="28"/>
                <w:szCs w:val="28"/>
              </w:rPr>
              <w:t>Обновление системы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_Toc182740085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10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4C71CA9" w14:textId="2BBB6FE4" w:rsidR="00DE410C" w:rsidRPr="00DE410C" w:rsidRDefault="00DE410C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86" w:history="1">
            <w:r w:rsidRPr="00DE410C">
              <w:rPr>
                <w:rStyle w:val="a6"/>
                <w:sz w:val="28"/>
                <w:szCs w:val="28"/>
              </w:rPr>
              <w:t>5.2 Резервное копирование данных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_Toc182740086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10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5A34B9A" w14:textId="56D253DC" w:rsidR="00DE410C" w:rsidRPr="00DE410C" w:rsidRDefault="00DE410C">
          <w:pPr>
            <w:pStyle w:val="2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87" w:history="1">
            <w:r w:rsidRPr="00DE410C">
              <w:rPr>
                <w:rStyle w:val="a6"/>
                <w:sz w:val="28"/>
                <w:szCs w:val="28"/>
              </w:rPr>
              <w:t>5.3 Обратная связь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_Toc182740087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10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497FC01" w14:textId="663DAE46" w:rsidR="00DE410C" w:rsidRPr="00DE410C" w:rsidRDefault="00DE410C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</w:rPr>
          </w:pPr>
          <w:hyperlink w:anchor="_Toc182740088" w:history="1">
            <w:r w:rsidRPr="00DE410C">
              <w:rPr>
                <w:rStyle w:val="a6"/>
                <w:sz w:val="28"/>
                <w:szCs w:val="28"/>
              </w:rPr>
              <w:t>Заключение</w:t>
            </w:r>
            <w:r w:rsidRPr="00DE410C">
              <w:rPr>
                <w:webHidden/>
                <w:sz w:val="28"/>
                <w:szCs w:val="28"/>
              </w:rPr>
              <w:tab/>
            </w:r>
            <w:r w:rsidRPr="00DE410C">
              <w:rPr>
                <w:webHidden/>
                <w:sz w:val="28"/>
                <w:szCs w:val="28"/>
              </w:rPr>
              <w:fldChar w:fldCharType="begin"/>
            </w:r>
            <w:r w:rsidRPr="00DE410C">
              <w:rPr>
                <w:webHidden/>
                <w:sz w:val="28"/>
                <w:szCs w:val="28"/>
              </w:rPr>
              <w:instrText xml:space="preserve"> PAGEREF _Toc182740088 \h </w:instrText>
            </w:r>
            <w:r w:rsidRPr="00DE410C">
              <w:rPr>
                <w:webHidden/>
                <w:sz w:val="28"/>
                <w:szCs w:val="28"/>
              </w:rPr>
            </w:r>
            <w:r w:rsidRPr="00DE410C">
              <w:rPr>
                <w:webHidden/>
                <w:sz w:val="28"/>
                <w:szCs w:val="28"/>
              </w:rPr>
              <w:fldChar w:fldCharType="separate"/>
            </w:r>
            <w:r w:rsidRPr="00DE410C">
              <w:rPr>
                <w:webHidden/>
                <w:sz w:val="28"/>
                <w:szCs w:val="28"/>
              </w:rPr>
              <w:t>11</w:t>
            </w:r>
            <w:r w:rsidRPr="00DE410C">
              <w:rPr>
                <w:webHidden/>
                <w:sz w:val="28"/>
                <w:szCs w:val="28"/>
              </w:rPr>
              <w:fldChar w:fldCharType="end"/>
            </w:r>
          </w:hyperlink>
        </w:p>
        <w:bookmarkEnd w:id="0"/>
        <w:p w14:paraId="3CF0F4E1" w14:textId="72711196" w:rsidR="00442256" w:rsidRPr="0023221D" w:rsidRDefault="00442256" w:rsidP="0023221D">
          <w:r w:rsidRPr="00895C7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3D13E50D" w14:textId="0F101F40" w:rsidR="00764C57" w:rsidRPr="00895C7C" w:rsidRDefault="00442256" w:rsidP="00764C57">
      <w:pPr>
        <w:pStyle w:val="1"/>
        <w:numPr>
          <w:ilvl w:val="0"/>
          <w:numId w:val="0"/>
        </w:numPr>
        <w:spacing w:after="240"/>
        <w:ind w:left="851"/>
        <w:rPr>
          <w:sz w:val="28"/>
          <w:szCs w:val="28"/>
        </w:rPr>
      </w:pPr>
      <w:bookmarkStart w:id="1" w:name="_Toc182740071"/>
      <w:r w:rsidRPr="00895C7C">
        <w:rPr>
          <w:sz w:val="28"/>
          <w:szCs w:val="28"/>
        </w:rPr>
        <w:lastRenderedPageBreak/>
        <w:t>Вв</w:t>
      </w:r>
      <w:r w:rsidR="005A4E60" w:rsidRPr="00895C7C">
        <w:rPr>
          <w:sz w:val="28"/>
          <w:szCs w:val="28"/>
        </w:rPr>
        <w:t>едение</w:t>
      </w:r>
      <w:bookmarkEnd w:id="1"/>
    </w:p>
    <w:p w14:paraId="6850A5C0" w14:textId="626BE691" w:rsidR="0039351B" w:rsidRPr="00895C7C" w:rsidRDefault="0039351B" w:rsidP="0039351B">
      <w:pPr>
        <w:spacing w:before="100" w:beforeAutospacing="1" w:after="100" w:afterAutospacing="1"/>
        <w:ind w:firstLine="709"/>
        <w:rPr>
          <w:rFonts w:eastAsia="Times New Roman" w:cs="Times New Roman"/>
          <w:sz w:val="28"/>
          <w:szCs w:val="28"/>
        </w:rPr>
      </w:pPr>
      <w:r w:rsidRPr="00895C7C">
        <w:rPr>
          <w:rFonts w:eastAsia="Times New Roman" w:cs="Times New Roman"/>
          <w:sz w:val="28"/>
          <w:szCs w:val="28"/>
        </w:rPr>
        <w:t>Этот документ содержит пошаговое руководство по использованию информационной системы для автошколы. Система предназначена для автоматизации основных процессов, таких как запись учеников, управление расписанием занятий, учет учебных материалов и расчет заработной платы сотрудников.</w:t>
      </w:r>
    </w:p>
    <w:p w14:paraId="78F3B227" w14:textId="77777777" w:rsidR="0039351B" w:rsidRPr="00895C7C" w:rsidRDefault="0039351B" w:rsidP="0039351B">
      <w:pPr>
        <w:spacing w:before="100" w:beforeAutospacing="1" w:after="100" w:afterAutospacing="1"/>
        <w:ind w:firstLine="709"/>
        <w:rPr>
          <w:rFonts w:eastAsia="Times New Roman" w:cs="Times New Roman"/>
          <w:sz w:val="28"/>
          <w:szCs w:val="28"/>
        </w:rPr>
      </w:pPr>
      <w:r w:rsidRPr="00895C7C">
        <w:rPr>
          <w:rFonts w:eastAsia="Times New Roman" w:cs="Times New Roman"/>
          <w:sz w:val="28"/>
          <w:szCs w:val="28"/>
        </w:rPr>
        <w:t>С помощью этого руководства вы сможете легко освоить основные возможности системы и использовать её для эффективного управления автошколой.</w:t>
      </w:r>
    </w:p>
    <w:p w14:paraId="788BA5C6" w14:textId="77777777" w:rsidR="00FB4CBA" w:rsidRPr="00895C7C" w:rsidRDefault="00FB4CBA" w:rsidP="00FB4CBA">
      <w:pPr>
        <w:rPr>
          <w:sz w:val="28"/>
          <w:szCs w:val="28"/>
        </w:rPr>
      </w:pPr>
    </w:p>
    <w:p w14:paraId="6C6AEE03" w14:textId="1FDD7DF1" w:rsidR="00A05B0E" w:rsidRPr="00895C7C" w:rsidRDefault="00FB4CBA" w:rsidP="00C16459">
      <w:pPr>
        <w:pStyle w:val="1"/>
        <w:tabs>
          <w:tab w:val="clear" w:pos="1418"/>
          <w:tab w:val="left" w:pos="993"/>
        </w:tabs>
        <w:ind w:left="0" w:firstLine="709"/>
        <w:rPr>
          <w:sz w:val="28"/>
          <w:szCs w:val="28"/>
        </w:rPr>
      </w:pPr>
      <w:bookmarkStart w:id="2" w:name="_Toc182740072"/>
      <w:r w:rsidRPr="00895C7C">
        <w:rPr>
          <w:sz w:val="28"/>
          <w:szCs w:val="28"/>
        </w:rPr>
        <w:lastRenderedPageBreak/>
        <w:t>Начало работы с системой</w:t>
      </w:r>
      <w:bookmarkEnd w:id="2"/>
    </w:p>
    <w:p w14:paraId="0F51B038" w14:textId="16324BEB" w:rsidR="003A101D" w:rsidRPr="00895C7C" w:rsidRDefault="00FB4CBA" w:rsidP="00C16459">
      <w:pPr>
        <w:pStyle w:val="2"/>
        <w:numPr>
          <w:ilvl w:val="0"/>
          <w:numId w:val="0"/>
        </w:numPr>
        <w:tabs>
          <w:tab w:val="left" w:pos="993"/>
        </w:tabs>
        <w:ind w:firstLine="709"/>
        <w:rPr>
          <w:sz w:val="28"/>
          <w:szCs w:val="28"/>
        </w:rPr>
      </w:pPr>
      <w:bookmarkStart w:id="3" w:name="_Toc182740073"/>
      <w:r w:rsidRPr="00895C7C">
        <w:rPr>
          <w:sz w:val="28"/>
          <w:szCs w:val="28"/>
        </w:rPr>
        <w:t>1.1 Вход в систему</w:t>
      </w:r>
      <w:bookmarkEnd w:id="3"/>
    </w:p>
    <w:p w14:paraId="4BE20413" w14:textId="6FD8197D" w:rsidR="003A101D" w:rsidRPr="00895C7C" w:rsidRDefault="004C363F" w:rsidP="00C16459">
      <w:pPr>
        <w:numPr>
          <w:ilvl w:val="0"/>
          <w:numId w:val="18"/>
        </w:numPr>
        <w:tabs>
          <w:tab w:val="left" w:pos="993"/>
          <w:tab w:val="left" w:pos="1276"/>
        </w:tabs>
        <w:spacing w:before="100" w:beforeAutospacing="1" w:after="100" w:afterAutospacing="1"/>
        <w:ind w:left="0" w:firstLine="709"/>
        <w:contextualSpacing w:val="0"/>
        <w:rPr>
          <w:rFonts w:eastAsia="Times New Roman" w:cs="Times New Roman"/>
          <w:sz w:val="28"/>
          <w:szCs w:val="28"/>
        </w:rPr>
      </w:pPr>
      <w:r w:rsidRPr="00895C7C">
        <w:rPr>
          <w:sz w:val="28"/>
          <w:szCs w:val="28"/>
        </w:rPr>
        <w:t>Дважды щелкните по ярлыку приложения «Информационная система автошколы» на рабочем столе или в папке, где оно установлено.</w:t>
      </w:r>
      <w:r w:rsidRPr="00895C7C">
        <w:rPr>
          <w:rFonts w:eastAsia="Times New Roman" w:cs="Times New Roman"/>
          <w:sz w:val="28"/>
          <w:szCs w:val="28"/>
        </w:rPr>
        <w:t xml:space="preserve"> </w:t>
      </w:r>
    </w:p>
    <w:p w14:paraId="55589A3B" w14:textId="77777777" w:rsidR="004C363F" w:rsidRPr="00895C7C" w:rsidRDefault="004C363F" w:rsidP="00C16459">
      <w:pPr>
        <w:numPr>
          <w:ilvl w:val="0"/>
          <w:numId w:val="18"/>
        </w:numPr>
        <w:tabs>
          <w:tab w:val="left" w:pos="993"/>
          <w:tab w:val="left" w:pos="1276"/>
        </w:tabs>
        <w:spacing w:before="100" w:beforeAutospacing="1" w:after="100" w:afterAutospacing="1"/>
        <w:ind w:left="0" w:firstLine="709"/>
        <w:contextualSpacing w:val="0"/>
        <w:rPr>
          <w:rFonts w:eastAsia="Times New Roman" w:cs="Times New Roman"/>
          <w:sz w:val="28"/>
          <w:szCs w:val="28"/>
        </w:rPr>
      </w:pPr>
      <w:r w:rsidRPr="00895C7C">
        <w:rPr>
          <w:sz w:val="28"/>
          <w:szCs w:val="28"/>
        </w:rPr>
        <w:t>Используйте учетные данные, предоставленные администратором автошколы.</w:t>
      </w:r>
    </w:p>
    <w:p w14:paraId="30000C3A" w14:textId="192DCA53" w:rsidR="003A101D" w:rsidRPr="003A101D" w:rsidRDefault="004C363F" w:rsidP="00C16459">
      <w:pPr>
        <w:numPr>
          <w:ilvl w:val="0"/>
          <w:numId w:val="18"/>
        </w:numPr>
        <w:tabs>
          <w:tab w:val="left" w:pos="993"/>
          <w:tab w:val="left" w:pos="1276"/>
        </w:tabs>
        <w:spacing w:before="100" w:beforeAutospacing="1" w:after="100" w:afterAutospacing="1"/>
        <w:ind w:left="0" w:firstLine="709"/>
        <w:contextualSpacing w:val="0"/>
        <w:rPr>
          <w:rFonts w:eastAsia="Times New Roman" w:cs="Times New Roman"/>
          <w:szCs w:val="24"/>
        </w:rPr>
      </w:pPr>
      <w:r w:rsidRPr="00895C7C">
        <w:rPr>
          <w:sz w:val="28"/>
          <w:szCs w:val="28"/>
        </w:rPr>
        <w:t>После ввода данных нажмите на кнопку «Войти», чтобы получить доступ к системе</w:t>
      </w:r>
      <w:r>
        <w:t>.</w:t>
      </w:r>
    </w:p>
    <w:p w14:paraId="20E2AD3F" w14:textId="49E9EBCA" w:rsidR="00A05B0E" w:rsidRPr="00895C7C" w:rsidRDefault="00FB4CBA" w:rsidP="000F6B10">
      <w:pPr>
        <w:pStyle w:val="1"/>
        <w:tabs>
          <w:tab w:val="clear" w:pos="1418"/>
          <w:tab w:val="left" w:pos="1134"/>
        </w:tabs>
        <w:ind w:left="0" w:firstLine="709"/>
        <w:rPr>
          <w:sz w:val="28"/>
          <w:szCs w:val="28"/>
          <w:lang w:eastAsia="en-US"/>
        </w:rPr>
      </w:pPr>
      <w:bookmarkStart w:id="4" w:name="_Toc182740074"/>
      <w:r w:rsidRPr="00895C7C">
        <w:rPr>
          <w:sz w:val="28"/>
          <w:szCs w:val="28"/>
          <w:lang w:eastAsia="en-US"/>
        </w:rPr>
        <w:lastRenderedPageBreak/>
        <w:t>Основные возможности системы</w:t>
      </w:r>
      <w:bookmarkEnd w:id="4"/>
    </w:p>
    <w:p w14:paraId="720630EB" w14:textId="3CBAAD21" w:rsidR="00FB4CBA" w:rsidRPr="00895C7C" w:rsidRDefault="00FB4CBA" w:rsidP="000F6B10">
      <w:pPr>
        <w:pStyle w:val="2"/>
        <w:numPr>
          <w:ilvl w:val="0"/>
          <w:numId w:val="0"/>
        </w:numPr>
        <w:ind w:firstLine="709"/>
        <w:rPr>
          <w:sz w:val="28"/>
          <w:szCs w:val="28"/>
        </w:rPr>
      </w:pPr>
      <w:bookmarkStart w:id="5" w:name="_Toc182740075"/>
      <w:r w:rsidRPr="00895C7C">
        <w:rPr>
          <w:sz w:val="28"/>
          <w:szCs w:val="28"/>
        </w:rPr>
        <w:t xml:space="preserve">2.1 Управление </w:t>
      </w:r>
      <w:r w:rsidR="00025489" w:rsidRPr="00895C7C">
        <w:rPr>
          <w:sz w:val="28"/>
          <w:szCs w:val="28"/>
        </w:rPr>
        <w:t>учениками</w:t>
      </w:r>
      <w:bookmarkEnd w:id="5"/>
    </w:p>
    <w:p w14:paraId="38EE2666" w14:textId="4A534914" w:rsidR="00FB4CBA" w:rsidRPr="00895C7C" w:rsidRDefault="00FB4CBA" w:rsidP="000F6B10">
      <w:pPr>
        <w:pStyle w:val="afd"/>
        <w:spacing w:line="360" w:lineRule="auto"/>
        <w:ind w:firstLine="709"/>
        <w:jc w:val="both"/>
        <w:rPr>
          <w:sz w:val="28"/>
          <w:szCs w:val="28"/>
        </w:rPr>
      </w:pPr>
      <w:r w:rsidRPr="00895C7C">
        <w:rPr>
          <w:rStyle w:val="afe"/>
          <w:rFonts w:eastAsiaTheme="majorEastAsia"/>
          <w:b w:val="0"/>
          <w:bCs w:val="0"/>
          <w:sz w:val="28"/>
          <w:szCs w:val="28"/>
        </w:rPr>
        <w:t>Описание функции</w:t>
      </w:r>
      <w:r w:rsidRPr="00895C7C">
        <w:rPr>
          <w:b/>
          <w:bCs/>
          <w:sz w:val="28"/>
          <w:szCs w:val="28"/>
        </w:rPr>
        <w:t>:</w:t>
      </w:r>
      <w:r w:rsidRPr="00895C7C">
        <w:rPr>
          <w:sz w:val="28"/>
          <w:szCs w:val="28"/>
        </w:rPr>
        <w:t xml:space="preserve"> </w:t>
      </w:r>
      <w:r w:rsidR="00A87EF7" w:rsidRPr="00895C7C">
        <w:rPr>
          <w:sz w:val="28"/>
          <w:szCs w:val="28"/>
        </w:rPr>
        <w:t>раздел «Ученики» предназначен для добавления новых учеников, обновления их данных и просмотра истории занятий</w:t>
      </w:r>
      <w:r w:rsidRPr="00895C7C">
        <w:rPr>
          <w:sz w:val="28"/>
          <w:szCs w:val="28"/>
        </w:rPr>
        <w:t>.</w:t>
      </w:r>
    </w:p>
    <w:p w14:paraId="2343F012" w14:textId="77777777" w:rsidR="00FB4CBA" w:rsidRPr="00895C7C" w:rsidRDefault="00FB4CBA" w:rsidP="000F6B10">
      <w:pPr>
        <w:pStyle w:val="afd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95C7C">
        <w:rPr>
          <w:rStyle w:val="afe"/>
          <w:rFonts w:eastAsiaTheme="majorEastAsia"/>
          <w:b w:val="0"/>
          <w:bCs w:val="0"/>
          <w:sz w:val="28"/>
          <w:szCs w:val="28"/>
        </w:rPr>
        <w:t>Использование</w:t>
      </w:r>
      <w:r w:rsidRPr="00895C7C">
        <w:rPr>
          <w:b/>
          <w:bCs/>
          <w:sz w:val="28"/>
          <w:szCs w:val="28"/>
        </w:rPr>
        <w:t>:</w:t>
      </w:r>
    </w:p>
    <w:p w14:paraId="005DB44A" w14:textId="082E34E9" w:rsidR="00FB4CBA" w:rsidRPr="00895C7C" w:rsidRDefault="00FB4CBA" w:rsidP="000F6B10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Перейдите в раздел </w:t>
      </w:r>
      <w:r w:rsidR="00720980" w:rsidRPr="00895C7C">
        <w:rPr>
          <w:sz w:val="28"/>
          <w:szCs w:val="28"/>
        </w:rPr>
        <w:t>«Ученики» из главного меню системы</w:t>
      </w:r>
      <w:r w:rsidRPr="00895C7C">
        <w:rPr>
          <w:sz w:val="28"/>
          <w:szCs w:val="28"/>
        </w:rPr>
        <w:t>.</w:t>
      </w:r>
    </w:p>
    <w:p w14:paraId="25DA34E1" w14:textId="36315536" w:rsidR="00FB4CBA" w:rsidRPr="00895C7C" w:rsidRDefault="00FB4CBA" w:rsidP="000F6B10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Нажмите на кнопку </w:t>
      </w:r>
      <w:r w:rsidR="00720980" w:rsidRPr="00895C7C">
        <w:rPr>
          <w:sz w:val="28"/>
          <w:szCs w:val="28"/>
        </w:rPr>
        <w:t>«Добавить ученика», чтобы зарегистрировать нового ученика</w:t>
      </w:r>
      <w:r w:rsidRPr="00895C7C">
        <w:rPr>
          <w:sz w:val="28"/>
          <w:szCs w:val="28"/>
        </w:rPr>
        <w:t>.</w:t>
      </w:r>
    </w:p>
    <w:p w14:paraId="3F2B65D8" w14:textId="63C8D373" w:rsidR="00FB4CBA" w:rsidRPr="00895C7C" w:rsidRDefault="00FB4CBA" w:rsidP="000F6B10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>Заполните поля</w:t>
      </w:r>
      <w:r w:rsidR="00720980" w:rsidRPr="00895C7C">
        <w:rPr>
          <w:sz w:val="28"/>
          <w:szCs w:val="28"/>
        </w:rPr>
        <w:t xml:space="preserve"> с информацией: имя, контактные данные, номер группы, категорию обучения и другие сведения</w:t>
      </w:r>
      <w:r w:rsidRPr="00895C7C">
        <w:rPr>
          <w:sz w:val="28"/>
          <w:szCs w:val="28"/>
        </w:rPr>
        <w:t>.</w:t>
      </w:r>
    </w:p>
    <w:p w14:paraId="2FA161C9" w14:textId="50A46178" w:rsidR="00D94CD4" w:rsidRPr="00895C7C" w:rsidRDefault="00FB4CBA" w:rsidP="000F6B10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Сохраните данные, нажав на кнопку </w:t>
      </w:r>
      <w:r w:rsidR="000639A8" w:rsidRPr="00895C7C">
        <w:rPr>
          <w:sz w:val="28"/>
          <w:szCs w:val="28"/>
        </w:rPr>
        <w:t>«Сохранить», чтобы завершить добавление ученика</w:t>
      </w:r>
      <w:r w:rsidR="00D94CD4" w:rsidRPr="00895C7C">
        <w:rPr>
          <w:sz w:val="28"/>
          <w:szCs w:val="28"/>
        </w:rPr>
        <w:t>.</w:t>
      </w:r>
    </w:p>
    <w:p w14:paraId="5F13C7FE" w14:textId="6BAE20AA" w:rsidR="00FB4CBA" w:rsidRPr="00895C7C" w:rsidRDefault="00D94CD4" w:rsidP="000F6B10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Чтобы </w:t>
      </w:r>
      <w:r w:rsidR="00D13902" w:rsidRPr="00895C7C">
        <w:rPr>
          <w:sz w:val="28"/>
          <w:szCs w:val="28"/>
        </w:rPr>
        <w:t>обновить информацию о существующем ученике, выберите его из списка. В открывшемся окне вы сможете редактировать данные или просматривать историю занятий ученика</w:t>
      </w:r>
      <w:r w:rsidRPr="00895C7C">
        <w:rPr>
          <w:sz w:val="28"/>
          <w:szCs w:val="28"/>
        </w:rPr>
        <w:t>.</w:t>
      </w:r>
    </w:p>
    <w:p w14:paraId="14EC33D7" w14:textId="378AAE1C" w:rsidR="00FB4CBA" w:rsidRPr="00895C7C" w:rsidRDefault="00FB4CBA" w:rsidP="000F6B10">
      <w:pPr>
        <w:pStyle w:val="2"/>
        <w:numPr>
          <w:ilvl w:val="0"/>
          <w:numId w:val="0"/>
        </w:numPr>
        <w:ind w:firstLine="709"/>
        <w:rPr>
          <w:sz w:val="28"/>
          <w:szCs w:val="28"/>
        </w:rPr>
      </w:pPr>
      <w:bookmarkStart w:id="6" w:name="_Toc182740076"/>
      <w:r w:rsidRPr="00895C7C">
        <w:rPr>
          <w:sz w:val="28"/>
          <w:szCs w:val="28"/>
        </w:rPr>
        <w:t xml:space="preserve">2.2 Запись </w:t>
      </w:r>
      <w:r w:rsidR="00C6716E" w:rsidRPr="00895C7C">
        <w:rPr>
          <w:sz w:val="28"/>
          <w:szCs w:val="28"/>
        </w:rPr>
        <w:t>ученика</w:t>
      </w:r>
      <w:r w:rsidRPr="00895C7C">
        <w:rPr>
          <w:sz w:val="28"/>
          <w:szCs w:val="28"/>
        </w:rPr>
        <w:t xml:space="preserve"> на </w:t>
      </w:r>
      <w:r w:rsidR="00034F79" w:rsidRPr="00895C7C">
        <w:rPr>
          <w:sz w:val="28"/>
          <w:szCs w:val="28"/>
        </w:rPr>
        <w:t>занятия</w:t>
      </w:r>
      <w:bookmarkEnd w:id="6"/>
    </w:p>
    <w:p w14:paraId="448D8D68" w14:textId="233C03E6" w:rsidR="00FB4CBA" w:rsidRPr="00895C7C" w:rsidRDefault="00FB4CBA" w:rsidP="000F6B10">
      <w:pPr>
        <w:pStyle w:val="afd"/>
        <w:spacing w:line="360" w:lineRule="auto"/>
        <w:ind w:firstLine="709"/>
        <w:jc w:val="both"/>
        <w:rPr>
          <w:sz w:val="28"/>
          <w:szCs w:val="28"/>
        </w:rPr>
      </w:pPr>
      <w:r w:rsidRPr="00895C7C">
        <w:rPr>
          <w:rStyle w:val="afe"/>
          <w:rFonts w:eastAsiaTheme="majorEastAsia"/>
          <w:b w:val="0"/>
          <w:bCs w:val="0"/>
          <w:sz w:val="28"/>
          <w:szCs w:val="28"/>
        </w:rPr>
        <w:t>Описание функции</w:t>
      </w:r>
      <w:r w:rsidRPr="00895C7C">
        <w:rPr>
          <w:sz w:val="28"/>
          <w:szCs w:val="28"/>
        </w:rPr>
        <w:t xml:space="preserve">: </w:t>
      </w:r>
      <w:r w:rsidR="00034F79" w:rsidRPr="00895C7C">
        <w:rPr>
          <w:sz w:val="28"/>
          <w:szCs w:val="28"/>
        </w:rPr>
        <w:t>раздел «Записи» позволяет регистрировать учеников на практические или теоретические занятия</w:t>
      </w:r>
      <w:r w:rsidRPr="00895C7C">
        <w:rPr>
          <w:sz w:val="28"/>
          <w:szCs w:val="28"/>
        </w:rPr>
        <w:t>.</w:t>
      </w:r>
    </w:p>
    <w:p w14:paraId="0576A182" w14:textId="77777777" w:rsidR="00FB4CBA" w:rsidRPr="00895C7C" w:rsidRDefault="00FB4CBA" w:rsidP="000F6B10">
      <w:pPr>
        <w:pStyle w:val="afd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95C7C">
        <w:rPr>
          <w:rStyle w:val="afe"/>
          <w:rFonts w:eastAsiaTheme="majorEastAsia"/>
          <w:b w:val="0"/>
          <w:bCs w:val="0"/>
          <w:sz w:val="28"/>
          <w:szCs w:val="28"/>
        </w:rPr>
        <w:t>Использование</w:t>
      </w:r>
      <w:r w:rsidRPr="00895C7C">
        <w:rPr>
          <w:b/>
          <w:bCs/>
          <w:sz w:val="28"/>
          <w:szCs w:val="28"/>
        </w:rPr>
        <w:t>:</w:t>
      </w:r>
    </w:p>
    <w:p w14:paraId="331E99B8" w14:textId="65918612" w:rsidR="00FB4CBA" w:rsidRPr="00895C7C" w:rsidRDefault="00FB4CBA" w:rsidP="000F6B10">
      <w:pPr>
        <w:numPr>
          <w:ilvl w:val="0"/>
          <w:numId w:val="25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Откройте раздел </w:t>
      </w:r>
      <w:r w:rsidR="00D94CD4" w:rsidRPr="00895C7C">
        <w:rPr>
          <w:sz w:val="28"/>
          <w:szCs w:val="28"/>
        </w:rPr>
        <w:t>«</w:t>
      </w:r>
      <w:r w:rsidRPr="00895C7C">
        <w:rPr>
          <w:sz w:val="28"/>
          <w:szCs w:val="28"/>
        </w:rPr>
        <w:t>Записи</w:t>
      </w:r>
      <w:r w:rsidR="00D94CD4" w:rsidRPr="00895C7C">
        <w:rPr>
          <w:sz w:val="28"/>
          <w:szCs w:val="28"/>
        </w:rPr>
        <w:t>»</w:t>
      </w:r>
    </w:p>
    <w:p w14:paraId="37FC091A" w14:textId="46835144" w:rsidR="00FB4CBA" w:rsidRPr="00895C7C" w:rsidRDefault="00FB4CBA" w:rsidP="000F6B10">
      <w:pPr>
        <w:numPr>
          <w:ilvl w:val="0"/>
          <w:numId w:val="25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Нажмите на </w:t>
      </w:r>
      <w:r w:rsidR="00034F79" w:rsidRPr="00895C7C">
        <w:rPr>
          <w:sz w:val="28"/>
          <w:szCs w:val="28"/>
        </w:rPr>
        <w:t>кнопку «Записать ученика</w:t>
      </w:r>
      <w:r w:rsidR="00D94CD4" w:rsidRPr="00895C7C">
        <w:rPr>
          <w:sz w:val="28"/>
          <w:szCs w:val="28"/>
        </w:rPr>
        <w:t>»</w:t>
      </w:r>
      <w:r w:rsidRPr="00895C7C">
        <w:rPr>
          <w:sz w:val="28"/>
          <w:szCs w:val="28"/>
        </w:rPr>
        <w:t>.</w:t>
      </w:r>
    </w:p>
    <w:p w14:paraId="5AF5FB71" w14:textId="7DC9B39E" w:rsidR="00FB4CBA" w:rsidRPr="00895C7C" w:rsidRDefault="00FB4CBA" w:rsidP="000F6B10">
      <w:pPr>
        <w:numPr>
          <w:ilvl w:val="0"/>
          <w:numId w:val="25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В </w:t>
      </w:r>
      <w:r w:rsidR="00034F79" w:rsidRPr="00895C7C">
        <w:rPr>
          <w:sz w:val="28"/>
          <w:szCs w:val="28"/>
        </w:rPr>
        <w:t>форме выберите ученика, инструктора, тип занятия (теоретическое или практическое) и дату с временем проведения.</w:t>
      </w:r>
    </w:p>
    <w:p w14:paraId="29BC0574" w14:textId="591993B1" w:rsidR="00FB4CBA" w:rsidRPr="00895C7C" w:rsidRDefault="00FB4CBA" w:rsidP="000F6B10">
      <w:pPr>
        <w:numPr>
          <w:ilvl w:val="0"/>
          <w:numId w:val="25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Нажмите </w:t>
      </w:r>
      <w:r w:rsidR="00D94CD4" w:rsidRPr="00895C7C">
        <w:rPr>
          <w:sz w:val="28"/>
          <w:szCs w:val="28"/>
        </w:rPr>
        <w:t>«</w:t>
      </w:r>
      <w:r w:rsidRPr="00895C7C">
        <w:rPr>
          <w:sz w:val="28"/>
          <w:szCs w:val="28"/>
        </w:rPr>
        <w:t>Подтвердить</w:t>
      </w:r>
      <w:r w:rsidR="00D94CD4" w:rsidRPr="00895C7C">
        <w:rPr>
          <w:sz w:val="28"/>
          <w:szCs w:val="28"/>
        </w:rPr>
        <w:t>»</w:t>
      </w:r>
      <w:r w:rsidRPr="00895C7C">
        <w:rPr>
          <w:sz w:val="28"/>
          <w:szCs w:val="28"/>
        </w:rPr>
        <w:t>, чтобы сохранить запись.</w:t>
      </w:r>
    </w:p>
    <w:p w14:paraId="2D2A0018" w14:textId="7232F039" w:rsidR="00FB4CBA" w:rsidRPr="00895C7C" w:rsidRDefault="00FB4CBA" w:rsidP="000F6B10">
      <w:pPr>
        <w:numPr>
          <w:ilvl w:val="0"/>
          <w:numId w:val="25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Система </w:t>
      </w:r>
      <w:r w:rsidR="00034F79" w:rsidRPr="00895C7C">
        <w:rPr>
          <w:sz w:val="28"/>
          <w:szCs w:val="28"/>
        </w:rPr>
        <w:t>отправит ученику уведомление о предстоящем занятии</w:t>
      </w:r>
      <w:r w:rsidR="00D94CD4" w:rsidRPr="00895C7C">
        <w:rPr>
          <w:sz w:val="28"/>
          <w:szCs w:val="28"/>
        </w:rPr>
        <w:t>.</w:t>
      </w:r>
    </w:p>
    <w:p w14:paraId="5663E7C1" w14:textId="2F7C65BA" w:rsidR="00FB4CBA" w:rsidRPr="00895C7C" w:rsidRDefault="00FB4CBA" w:rsidP="00FB1A54">
      <w:pPr>
        <w:pStyle w:val="2"/>
        <w:numPr>
          <w:ilvl w:val="0"/>
          <w:numId w:val="0"/>
        </w:numPr>
        <w:tabs>
          <w:tab w:val="clear" w:pos="1560"/>
        </w:tabs>
        <w:ind w:firstLine="709"/>
        <w:rPr>
          <w:sz w:val="28"/>
          <w:szCs w:val="28"/>
        </w:rPr>
      </w:pPr>
      <w:bookmarkStart w:id="7" w:name="_Toc182740077"/>
      <w:r w:rsidRPr="00895C7C">
        <w:rPr>
          <w:sz w:val="28"/>
          <w:szCs w:val="28"/>
        </w:rPr>
        <w:lastRenderedPageBreak/>
        <w:t xml:space="preserve">2.3 Управление расписанием </w:t>
      </w:r>
      <w:r w:rsidR="00C6716E" w:rsidRPr="00895C7C">
        <w:rPr>
          <w:sz w:val="28"/>
          <w:szCs w:val="28"/>
        </w:rPr>
        <w:t>инструкторов</w:t>
      </w:r>
      <w:bookmarkEnd w:id="7"/>
    </w:p>
    <w:p w14:paraId="51BEB1A0" w14:textId="21451B83" w:rsidR="00FB4CBA" w:rsidRPr="00895C7C" w:rsidRDefault="00FB4CBA" w:rsidP="00FB1A54">
      <w:pPr>
        <w:pStyle w:val="afd"/>
        <w:spacing w:line="360" w:lineRule="auto"/>
        <w:ind w:firstLine="709"/>
        <w:jc w:val="both"/>
        <w:rPr>
          <w:sz w:val="28"/>
          <w:szCs w:val="28"/>
        </w:rPr>
      </w:pPr>
      <w:r w:rsidRPr="00895C7C">
        <w:rPr>
          <w:rStyle w:val="afe"/>
          <w:rFonts w:eastAsiaTheme="majorEastAsia"/>
          <w:b w:val="0"/>
          <w:bCs w:val="0"/>
          <w:sz w:val="28"/>
          <w:szCs w:val="28"/>
        </w:rPr>
        <w:t>Описание функции</w:t>
      </w:r>
      <w:r w:rsidRPr="00895C7C">
        <w:rPr>
          <w:sz w:val="28"/>
          <w:szCs w:val="28"/>
        </w:rPr>
        <w:t xml:space="preserve">: раздел </w:t>
      </w:r>
      <w:r w:rsidR="00C6716E" w:rsidRPr="00895C7C">
        <w:rPr>
          <w:sz w:val="28"/>
          <w:szCs w:val="28"/>
        </w:rPr>
        <w:t>«Расписание» позволяет планировать и изменять график работы инструкторов, учитывать их занятия, выходные и отпуска</w:t>
      </w:r>
      <w:r w:rsidRPr="00895C7C">
        <w:rPr>
          <w:sz w:val="28"/>
          <w:szCs w:val="28"/>
        </w:rPr>
        <w:t>.</w:t>
      </w:r>
    </w:p>
    <w:p w14:paraId="1BB13127" w14:textId="77777777" w:rsidR="00FB4CBA" w:rsidRPr="00895C7C" w:rsidRDefault="00FB4CBA" w:rsidP="00FB1A54">
      <w:pPr>
        <w:pStyle w:val="afd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95C7C">
        <w:rPr>
          <w:rStyle w:val="afe"/>
          <w:rFonts w:eastAsiaTheme="majorEastAsia"/>
          <w:b w:val="0"/>
          <w:bCs w:val="0"/>
          <w:sz w:val="28"/>
          <w:szCs w:val="28"/>
        </w:rPr>
        <w:t>Использование</w:t>
      </w:r>
      <w:r w:rsidRPr="00895C7C">
        <w:rPr>
          <w:b/>
          <w:bCs/>
          <w:sz w:val="28"/>
          <w:szCs w:val="28"/>
        </w:rPr>
        <w:t>:</w:t>
      </w:r>
    </w:p>
    <w:p w14:paraId="77B75977" w14:textId="1C242DAB" w:rsidR="00FB4CBA" w:rsidRPr="00895C7C" w:rsidRDefault="00FB4CBA" w:rsidP="00FB1A54">
      <w:pPr>
        <w:numPr>
          <w:ilvl w:val="0"/>
          <w:numId w:val="27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Перейдите в раздел </w:t>
      </w:r>
      <w:r w:rsidR="00D94CD4" w:rsidRPr="00895C7C">
        <w:rPr>
          <w:sz w:val="28"/>
          <w:szCs w:val="28"/>
        </w:rPr>
        <w:t>«</w:t>
      </w:r>
      <w:r w:rsidRPr="00895C7C">
        <w:rPr>
          <w:sz w:val="28"/>
          <w:szCs w:val="28"/>
        </w:rPr>
        <w:t>Расписание</w:t>
      </w:r>
      <w:r w:rsidR="00D94CD4" w:rsidRPr="00895C7C">
        <w:rPr>
          <w:sz w:val="28"/>
          <w:szCs w:val="28"/>
        </w:rPr>
        <w:t>»</w:t>
      </w:r>
      <w:r w:rsidRPr="00895C7C">
        <w:rPr>
          <w:sz w:val="28"/>
          <w:szCs w:val="28"/>
        </w:rPr>
        <w:t>.</w:t>
      </w:r>
    </w:p>
    <w:p w14:paraId="4FF02231" w14:textId="4531940A" w:rsidR="00FB4CBA" w:rsidRPr="00895C7C" w:rsidRDefault="00FB4CBA" w:rsidP="00FB1A54">
      <w:pPr>
        <w:numPr>
          <w:ilvl w:val="0"/>
          <w:numId w:val="27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Чтобы </w:t>
      </w:r>
      <w:r w:rsidR="00421E22" w:rsidRPr="00895C7C">
        <w:rPr>
          <w:sz w:val="28"/>
          <w:szCs w:val="28"/>
        </w:rPr>
        <w:t>назначить занятие инструктору, выберите дату и инструктора, для которого вы хотите создать запись.</w:t>
      </w:r>
    </w:p>
    <w:p w14:paraId="4A5C844C" w14:textId="73DD2B25" w:rsidR="00FB4CBA" w:rsidRPr="00895C7C" w:rsidRDefault="00FB4CBA" w:rsidP="00FB1A54">
      <w:pPr>
        <w:numPr>
          <w:ilvl w:val="0"/>
          <w:numId w:val="27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Нажмите </w:t>
      </w:r>
      <w:r w:rsidR="00421E22" w:rsidRPr="00895C7C">
        <w:rPr>
          <w:sz w:val="28"/>
          <w:szCs w:val="28"/>
        </w:rPr>
        <w:t>«Добавить занятие» и укажите время начала и окончания</w:t>
      </w:r>
      <w:r w:rsidRPr="00895C7C">
        <w:rPr>
          <w:sz w:val="28"/>
          <w:szCs w:val="28"/>
        </w:rPr>
        <w:t>.</w:t>
      </w:r>
    </w:p>
    <w:p w14:paraId="5A4C30EC" w14:textId="5EFC2264" w:rsidR="00FB4CBA" w:rsidRPr="00895C7C" w:rsidRDefault="00FB4CBA" w:rsidP="00FB1A54">
      <w:pPr>
        <w:numPr>
          <w:ilvl w:val="0"/>
          <w:numId w:val="27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>Сохраните изменения. График будет автоматически обновлен</w:t>
      </w:r>
      <w:r w:rsidR="00D94CD4" w:rsidRPr="00895C7C">
        <w:rPr>
          <w:sz w:val="28"/>
          <w:szCs w:val="28"/>
        </w:rPr>
        <w:t>.</w:t>
      </w:r>
    </w:p>
    <w:p w14:paraId="1C0961EF" w14:textId="06539950" w:rsidR="00FB4CBA" w:rsidRPr="00895C7C" w:rsidRDefault="00FB4CBA" w:rsidP="00FB1A54">
      <w:pPr>
        <w:pStyle w:val="2"/>
        <w:numPr>
          <w:ilvl w:val="0"/>
          <w:numId w:val="0"/>
        </w:numPr>
        <w:tabs>
          <w:tab w:val="clear" w:pos="1560"/>
        </w:tabs>
        <w:ind w:firstLine="709"/>
        <w:rPr>
          <w:sz w:val="28"/>
          <w:szCs w:val="28"/>
        </w:rPr>
      </w:pPr>
      <w:bookmarkStart w:id="8" w:name="_Toc182740078"/>
      <w:r w:rsidRPr="00895C7C">
        <w:rPr>
          <w:sz w:val="28"/>
          <w:szCs w:val="28"/>
        </w:rPr>
        <w:t xml:space="preserve">2.4 Учет </w:t>
      </w:r>
      <w:r w:rsidR="0036312D" w:rsidRPr="00895C7C">
        <w:rPr>
          <w:sz w:val="28"/>
          <w:szCs w:val="28"/>
        </w:rPr>
        <w:t>транспортных средств</w:t>
      </w:r>
      <w:bookmarkEnd w:id="8"/>
    </w:p>
    <w:p w14:paraId="2EFED96E" w14:textId="177F12FC" w:rsidR="00FB4CBA" w:rsidRPr="00895C7C" w:rsidRDefault="00FB4CBA" w:rsidP="004C0FC1">
      <w:pPr>
        <w:pStyle w:val="afd"/>
        <w:spacing w:line="360" w:lineRule="auto"/>
        <w:ind w:firstLine="709"/>
        <w:jc w:val="both"/>
        <w:rPr>
          <w:sz w:val="28"/>
          <w:szCs w:val="28"/>
        </w:rPr>
      </w:pPr>
      <w:r w:rsidRPr="00895C7C">
        <w:rPr>
          <w:rStyle w:val="afe"/>
          <w:rFonts w:eastAsiaTheme="majorEastAsia"/>
          <w:b w:val="0"/>
          <w:bCs w:val="0"/>
          <w:sz w:val="28"/>
          <w:szCs w:val="28"/>
        </w:rPr>
        <w:t>Описание функции</w:t>
      </w:r>
      <w:r w:rsidRPr="00895C7C">
        <w:rPr>
          <w:sz w:val="28"/>
          <w:szCs w:val="28"/>
        </w:rPr>
        <w:t xml:space="preserve">: раздел </w:t>
      </w:r>
      <w:r w:rsidR="0036312D" w:rsidRPr="00895C7C">
        <w:rPr>
          <w:sz w:val="28"/>
          <w:szCs w:val="28"/>
        </w:rPr>
        <w:t>«Транспорт» позволяет вести учет автомобилей, используемых для практических занятий, их технического состояния и времени эксплуатации.</w:t>
      </w:r>
    </w:p>
    <w:p w14:paraId="01E80F01" w14:textId="77777777" w:rsidR="00FB4CBA" w:rsidRPr="00895C7C" w:rsidRDefault="00FB4CBA" w:rsidP="00FB1A54">
      <w:pPr>
        <w:pStyle w:val="afd"/>
        <w:spacing w:line="360" w:lineRule="auto"/>
        <w:ind w:firstLine="709"/>
        <w:rPr>
          <w:b/>
          <w:bCs/>
          <w:sz w:val="28"/>
          <w:szCs w:val="28"/>
        </w:rPr>
      </w:pPr>
      <w:r w:rsidRPr="00895C7C">
        <w:rPr>
          <w:rStyle w:val="afe"/>
          <w:rFonts w:eastAsiaTheme="majorEastAsia"/>
          <w:b w:val="0"/>
          <w:bCs w:val="0"/>
          <w:sz w:val="28"/>
          <w:szCs w:val="28"/>
        </w:rPr>
        <w:t>Использование</w:t>
      </w:r>
      <w:r w:rsidRPr="00895C7C">
        <w:rPr>
          <w:b/>
          <w:bCs/>
          <w:sz w:val="28"/>
          <w:szCs w:val="28"/>
        </w:rPr>
        <w:t>:</w:t>
      </w:r>
    </w:p>
    <w:p w14:paraId="3E945C20" w14:textId="7FDCF51F" w:rsidR="00FB4CBA" w:rsidRPr="00895C7C" w:rsidRDefault="00FB4CBA" w:rsidP="00FB1A54">
      <w:pPr>
        <w:numPr>
          <w:ilvl w:val="0"/>
          <w:numId w:val="26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Перейдите </w:t>
      </w:r>
      <w:r w:rsidR="008859F1" w:rsidRPr="00895C7C">
        <w:rPr>
          <w:sz w:val="28"/>
          <w:szCs w:val="28"/>
        </w:rPr>
        <w:t>в раздел «Транспорт»</w:t>
      </w:r>
      <w:r w:rsidRPr="00895C7C">
        <w:rPr>
          <w:sz w:val="28"/>
          <w:szCs w:val="28"/>
        </w:rPr>
        <w:t>.</w:t>
      </w:r>
    </w:p>
    <w:p w14:paraId="5C9F0B65" w14:textId="43CFD7D0" w:rsidR="00FB4CBA" w:rsidRPr="00895C7C" w:rsidRDefault="00FB4CBA" w:rsidP="00FB1A54">
      <w:pPr>
        <w:numPr>
          <w:ilvl w:val="0"/>
          <w:numId w:val="26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>Чтобы добавить н</w:t>
      </w:r>
      <w:r w:rsidR="008859F1" w:rsidRPr="00895C7C">
        <w:rPr>
          <w:sz w:val="28"/>
          <w:szCs w:val="28"/>
        </w:rPr>
        <w:t>овый автомобиль, нажмите «Добавить авто» и введите данные о марке, номере, пробеге и состоянии</w:t>
      </w:r>
      <w:r w:rsidR="00C42AF8" w:rsidRPr="00895C7C">
        <w:rPr>
          <w:sz w:val="28"/>
          <w:szCs w:val="28"/>
        </w:rPr>
        <w:t>.</w:t>
      </w:r>
    </w:p>
    <w:p w14:paraId="57095E56" w14:textId="274F6272" w:rsidR="00C42AF8" w:rsidRPr="00895C7C" w:rsidRDefault="00C42AF8" w:rsidP="00FB1A54">
      <w:pPr>
        <w:numPr>
          <w:ilvl w:val="0"/>
          <w:numId w:val="26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Чтобы обновить </w:t>
      </w:r>
      <w:r w:rsidR="008859F1" w:rsidRPr="00895C7C">
        <w:rPr>
          <w:sz w:val="28"/>
          <w:szCs w:val="28"/>
        </w:rPr>
        <w:t>информацию о состоянии автомобиля, выберите его из списка, внесите изменения и сохраните</w:t>
      </w:r>
      <w:r w:rsidRPr="00895C7C">
        <w:rPr>
          <w:sz w:val="28"/>
          <w:szCs w:val="28"/>
        </w:rPr>
        <w:t>.</w:t>
      </w:r>
    </w:p>
    <w:p w14:paraId="174E26F0" w14:textId="7B33E0FD" w:rsidR="00FB4CBA" w:rsidRPr="00895C7C" w:rsidRDefault="00C42AF8" w:rsidP="00FB1A54">
      <w:pPr>
        <w:numPr>
          <w:ilvl w:val="0"/>
          <w:numId w:val="26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 xml:space="preserve">Система </w:t>
      </w:r>
      <w:r w:rsidR="001E4CBA" w:rsidRPr="00895C7C">
        <w:rPr>
          <w:sz w:val="28"/>
          <w:szCs w:val="28"/>
        </w:rPr>
        <w:t>может автоматически учитывать пробег и загрузку автомобиля после проведения практических занятий</w:t>
      </w:r>
      <w:r w:rsidRPr="00895C7C">
        <w:rPr>
          <w:sz w:val="28"/>
          <w:szCs w:val="28"/>
        </w:rPr>
        <w:t>.</w:t>
      </w:r>
    </w:p>
    <w:p w14:paraId="2C387B5D" w14:textId="225260E7" w:rsidR="00FB4CBA" w:rsidRPr="00895C7C" w:rsidRDefault="00FB4CBA" w:rsidP="008C6CD1">
      <w:pPr>
        <w:pStyle w:val="2"/>
        <w:numPr>
          <w:ilvl w:val="0"/>
          <w:numId w:val="0"/>
        </w:numPr>
        <w:tabs>
          <w:tab w:val="clear" w:pos="1560"/>
        </w:tabs>
        <w:ind w:firstLine="709"/>
        <w:rPr>
          <w:sz w:val="28"/>
          <w:szCs w:val="28"/>
        </w:rPr>
      </w:pPr>
      <w:bookmarkStart w:id="9" w:name="_Toc182740079"/>
      <w:r w:rsidRPr="00895C7C">
        <w:rPr>
          <w:sz w:val="28"/>
          <w:szCs w:val="28"/>
        </w:rPr>
        <w:lastRenderedPageBreak/>
        <w:t xml:space="preserve">2.5 Расчет </w:t>
      </w:r>
      <w:r w:rsidR="000B7675" w:rsidRPr="00895C7C">
        <w:rPr>
          <w:sz w:val="28"/>
          <w:szCs w:val="28"/>
        </w:rPr>
        <w:t>оплаты</w:t>
      </w:r>
      <w:bookmarkEnd w:id="9"/>
    </w:p>
    <w:p w14:paraId="127F34B3" w14:textId="72F05FE4" w:rsidR="00C42AF8" w:rsidRPr="00895C7C" w:rsidRDefault="00FB4CBA" w:rsidP="008C6CD1">
      <w:pPr>
        <w:pStyle w:val="afd"/>
        <w:spacing w:line="360" w:lineRule="auto"/>
        <w:ind w:firstLine="709"/>
        <w:jc w:val="both"/>
        <w:rPr>
          <w:sz w:val="28"/>
          <w:szCs w:val="28"/>
        </w:rPr>
      </w:pPr>
      <w:r w:rsidRPr="00895C7C">
        <w:rPr>
          <w:rStyle w:val="afe"/>
          <w:rFonts w:eastAsiaTheme="majorEastAsia"/>
          <w:b w:val="0"/>
          <w:bCs w:val="0"/>
          <w:sz w:val="28"/>
          <w:szCs w:val="28"/>
        </w:rPr>
        <w:t>Описание функции</w:t>
      </w:r>
      <w:r w:rsidRPr="00895C7C">
        <w:rPr>
          <w:sz w:val="28"/>
          <w:szCs w:val="28"/>
        </w:rPr>
        <w:t xml:space="preserve">: </w:t>
      </w:r>
      <w:r w:rsidR="000B7675" w:rsidRPr="00895C7C">
        <w:rPr>
          <w:sz w:val="28"/>
          <w:szCs w:val="28"/>
        </w:rPr>
        <w:t>в разделе «Оплата» вы можете рассчитывать заработную плату инструкторов с учетом проведенных занятий, дополнительных часов и бонусов</w:t>
      </w:r>
      <w:r w:rsidR="00C42AF8" w:rsidRPr="00895C7C">
        <w:rPr>
          <w:sz w:val="28"/>
          <w:szCs w:val="28"/>
        </w:rPr>
        <w:t>.</w:t>
      </w:r>
    </w:p>
    <w:p w14:paraId="19FDB06B" w14:textId="61764D45" w:rsidR="00FB4CBA" w:rsidRPr="00895C7C" w:rsidRDefault="00FB4CBA" w:rsidP="008C6CD1">
      <w:pPr>
        <w:pStyle w:val="afd"/>
        <w:spacing w:line="360" w:lineRule="auto"/>
        <w:ind w:firstLine="709"/>
        <w:rPr>
          <w:b/>
          <w:bCs/>
          <w:sz w:val="28"/>
          <w:szCs w:val="28"/>
        </w:rPr>
      </w:pPr>
      <w:r w:rsidRPr="00895C7C">
        <w:rPr>
          <w:rStyle w:val="afe"/>
          <w:rFonts w:eastAsiaTheme="majorEastAsia"/>
          <w:b w:val="0"/>
          <w:bCs w:val="0"/>
          <w:sz w:val="28"/>
          <w:szCs w:val="28"/>
        </w:rPr>
        <w:t>Использование</w:t>
      </w:r>
      <w:r w:rsidRPr="00895C7C">
        <w:rPr>
          <w:sz w:val="28"/>
          <w:szCs w:val="28"/>
        </w:rPr>
        <w:t>:</w:t>
      </w:r>
    </w:p>
    <w:p w14:paraId="3465AE39" w14:textId="6CCBBD42" w:rsidR="00FB4CBA" w:rsidRPr="00895C7C" w:rsidRDefault="00C761AB" w:rsidP="008C6CD1">
      <w:pPr>
        <w:numPr>
          <w:ilvl w:val="0"/>
          <w:numId w:val="23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>Перейдите в раздел «Оплата» из главного меню</w:t>
      </w:r>
      <w:r w:rsidR="00FB4CBA" w:rsidRPr="00895C7C">
        <w:rPr>
          <w:sz w:val="28"/>
          <w:szCs w:val="28"/>
        </w:rPr>
        <w:t>.</w:t>
      </w:r>
    </w:p>
    <w:p w14:paraId="3BD980C5" w14:textId="0FE1F77E" w:rsidR="00FB4CBA" w:rsidRPr="00895C7C" w:rsidRDefault="005B2C50" w:rsidP="008C6CD1">
      <w:pPr>
        <w:numPr>
          <w:ilvl w:val="0"/>
          <w:numId w:val="23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>Выберите инструктора и период (например, месяц), за который необходимо произвести расчет</w:t>
      </w:r>
      <w:r w:rsidR="00C42AF8" w:rsidRPr="00895C7C">
        <w:rPr>
          <w:sz w:val="28"/>
          <w:szCs w:val="28"/>
        </w:rPr>
        <w:t>.</w:t>
      </w:r>
    </w:p>
    <w:p w14:paraId="05C13FD7" w14:textId="2320AEBB" w:rsidR="00C42AF8" w:rsidRPr="00895C7C" w:rsidRDefault="005B2C50" w:rsidP="008C6CD1">
      <w:pPr>
        <w:numPr>
          <w:ilvl w:val="0"/>
          <w:numId w:val="23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>Система автоматически рассчитает оплату на основе количества проведенных занятий и применит бонусы или удержания, если они предусмотрены</w:t>
      </w:r>
      <w:r w:rsidR="00C42AF8" w:rsidRPr="00895C7C">
        <w:rPr>
          <w:sz w:val="28"/>
          <w:szCs w:val="28"/>
        </w:rPr>
        <w:t>.</w:t>
      </w:r>
    </w:p>
    <w:p w14:paraId="569DF668" w14:textId="7558861A" w:rsidR="00FB4CBA" w:rsidRPr="00895C7C" w:rsidRDefault="005B2C50" w:rsidP="008C6CD1">
      <w:pPr>
        <w:numPr>
          <w:ilvl w:val="0"/>
          <w:numId w:val="23"/>
        </w:numPr>
        <w:tabs>
          <w:tab w:val="left" w:pos="1134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sz w:val="28"/>
          <w:szCs w:val="28"/>
        </w:rPr>
        <w:t>Вы можете просмотреть или распечатать отчет по заработной плате</w:t>
      </w:r>
      <w:r w:rsidR="00FB4CBA" w:rsidRPr="00895C7C">
        <w:rPr>
          <w:sz w:val="28"/>
          <w:szCs w:val="28"/>
        </w:rPr>
        <w:t>.</w:t>
      </w:r>
    </w:p>
    <w:p w14:paraId="0502DA96" w14:textId="6C034E05" w:rsidR="00FB4CBA" w:rsidRDefault="00FB4CBA" w:rsidP="00FB4CBA">
      <w:pPr>
        <w:spacing w:before="0"/>
        <w:ind w:firstLine="0"/>
      </w:pPr>
    </w:p>
    <w:p w14:paraId="3F09B611" w14:textId="6D75D420" w:rsidR="007655BD" w:rsidRPr="00895C7C" w:rsidRDefault="00C42AF8" w:rsidP="00947D99">
      <w:pPr>
        <w:pStyle w:val="1"/>
        <w:tabs>
          <w:tab w:val="clear" w:pos="1418"/>
          <w:tab w:val="left" w:pos="993"/>
        </w:tabs>
        <w:ind w:left="0" w:firstLine="709"/>
        <w:rPr>
          <w:sz w:val="28"/>
          <w:szCs w:val="28"/>
        </w:rPr>
      </w:pPr>
      <w:bookmarkStart w:id="10" w:name="_Toc182740080"/>
      <w:r w:rsidRPr="00895C7C">
        <w:rPr>
          <w:sz w:val="28"/>
          <w:szCs w:val="28"/>
        </w:rPr>
        <w:lastRenderedPageBreak/>
        <w:t>Технология работы с системой</w:t>
      </w:r>
      <w:bookmarkEnd w:id="10"/>
    </w:p>
    <w:p w14:paraId="6890AE56" w14:textId="2CE2F904" w:rsidR="007655BD" w:rsidRPr="00895C7C" w:rsidRDefault="00F80A05" w:rsidP="00947D99">
      <w:pPr>
        <w:pStyle w:val="2"/>
        <w:numPr>
          <w:ilvl w:val="0"/>
          <w:numId w:val="0"/>
        </w:numPr>
        <w:tabs>
          <w:tab w:val="left" w:pos="993"/>
        </w:tabs>
        <w:ind w:firstLine="709"/>
        <w:rPr>
          <w:sz w:val="28"/>
          <w:szCs w:val="28"/>
        </w:rPr>
      </w:pPr>
      <w:bookmarkStart w:id="11" w:name="_Toc182740081"/>
      <w:r w:rsidRPr="00895C7C">
        <w:rPr>
          <w:sz w:val="28"/>
          <w:szCs w:val="28"/>
        </w:rPr>
        <w:t>3.1 Автоматические уведомления</w:t>
      </w:r>
      <w:bookmarkEnd w:id="11"/>
    </w:p>
    <w:p w14:paraId="7DC57A24" w14:textId="3A0D55F9" w:rsidR="00F80A05" w:rsidRPr="00895C7C" w:rsidRDefault="00730FE0" w:rsidP="00947D99">
      <w:pPr>
        <w:pStyle w:val="afd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895C7C">
        <w:rPr>
          <w:sz w:val="28"/>
          <w:szCs w:val="28"/>
        </w:rPr>
        <w:t>Система автошколы автоматически отправляет уведомления ученикам и инструкторам о занятиях, изменениях и отменах</w:t>
      </w:r>
      <w:r w:rsidR="00F80A05" w:rsidRPr="00895C7C">
        <w:rPr>
          <w:sz w:val="28"/>
          <w:szCs w:val="28"/>
        </w:rPr>
        <w:t>:</w:t>
      </w:r>
    </w:p>
    <w:p w14:paraId="1BEBA97F" w14:textId="25586102" w:rsidR="00F80A05" w:rsidRPr="00895C7C" w:rsidRDefault="00730FE0" w:rsidP="00947D99">
      <w:pPr>
        <w:numPr>
          <w:ilvl w:val="0"/>
          <w:numId w:val="31"/>
        </w:numPr>
        <w:tabs>
          <w:tab w:val="left" w:pos="993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rStyle w:val="afe"/>
          <w:b w:val="0"/>
          <w:bCs w:val="0"/>
          <w:sz w:val="28"/>
          <w:szCs w:val="28"/>
        </w:rPr>
        <w:t>Настройка уведомлений:</w:t>
      </w:r>
      <w:r w:rsidRPr="00895C7C">
        <w:rPr>
          <w:sz w:val="28"/>
          <w:szCs w:val="28"/>
        </w:rPr>
        <w:t xml:space="preserve"> Перейдите в раздел настроек уведомлений, выберите тип уведомлений (например, о записях на занятия, изменении графика) и способы отправки (SMS, электронная почта</w:t>
      </w:r>
      <w:r w:rsidR="00F80A05" w:rsidRPr="00895C7C">
        <w:rPr>
          <w:sz w:val="28"/>
          <w:szCs w:val="28"/>
        </w:rPr>
        <w:t>);</w:t>
      </w:r>
    </w:p>
    <w:p w14:paraId="3AD22EB3" w14:textId="5E0C1CD6" w:rsidR="00F80A05" w:rsidRPr="00895C7C" w:rsidRDefault="00F80A05" w:rsidP="00947D99">
      <w:pPr>
        <w:numPr>
          <w:ilvl w:val="0"/>
          <w:numId w:val="31"/>
        </w:numPr>
        <w:tabs>
          <w:tab w:val="left" w:pos="993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rStyle w:val="afe"/>
          <w:b w:val="0"/>
          <w:bCs w:val="0"/>
          <w:sz w:val="28"/>
          <w:szCs w:val="28"/>
        </w:rPr>
        <w:t xml:space="preserve">Отключение </w:t>
      </w:r>
      <w:r w:rsidR="00730FE0" w:rsidRPr="00895C7C">
        <w:rPr>
          <w:rStyle w:val="afe"/>
          <w:b w:val="0"/>
          <w:bCs w:val="0"/>
          <w:sz w:val="28"/>
          <w:szCs w:val="28"/>
        </w:rPr>
        <w:t>уведомлений:</w:t>
      </w:r>
      <w:r w:rsidR="00730FE0" w:rsidRPr="00895C7C">
        <w:rPr>
          <w:sz w:val="28"/>
          <w:szCs w:val="28"/>
        </w:rPr>
        <w:t xml:space="preserve"> Для отключения уведомлений снимите соответствующие галочки в настройках</w:t>
      </w:r>
      <w:r w:rsidRPr="00895C7C">
        <w:rPr>
          <w:sz w:val="28"/>
          <w:szCs w:val="28"/>
        </w:rPr>
        <w:t>.</w:t>
      </w:r>
    </w:p>
    <w:p w14:paraId="2C566065" w14:textId="77777777" w:rsidR="00F80A05" w:rsidRPr="00895C7C" w:rsidRDefault="00F80A05" w:rsidP="00947D99">
      <w:pPr>
        <w:pStyle w:val="2"/>
        <w:numPr>
          <w:ilvl w:val="0"/>
          <w:numId w:val="0"/>
        </w:numPr>
        <w:tabs>
          <w:tab w:val="left" w:pos="993"/>
        </w:tabs>
        <w:ind w:firstLine="709"/>
        <w:rPr>
          <w:sz w:val="28"/>
          <w:szCs w:val="28"/>
        </w:rPr>
      </w:pPr>
      <w:bookmarkStart w:id="12" w:name="_Toc182740082"/>
      <w:r w:rsidRPr="00895C7C">
        <w:rPr>
          <w:sz w:val="28"/>
          <w:szCs w:val="28"/>
        </w:rPr>
        <w:t>3.2 Поддержка безопасности</w:t>
      </w:r>
      <w:bookmarkEnd w:id="12"/>
    </w:p>
    <w:p w14:paraId="08BCD497" w14:textId="44630D37" w:rsidR="00F80A05" w:rsidRPr="00895C7C" w:rsidRDefault="00F80A05" w:rsidP="00947D99">
      <w:pPr>
        <w:numPr>
          <w:ilvl w:val="0"/>
          <w:numId w:val="32"/>
        </w:numPr>
        <w:tabs>
          <w:tab w:val="left" w:pos="993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rStyle w:val="afe"/>
          <w:b w:val="0"/>
          <w:bCs w:val="0"/>
          <w:sz w:val="28"/>
          <w:szCs w:val="28"/>
        </w:rPr>
        <w:t>Доступ по ролям</w:t>
      </w:r>
      <w:r w:rsidRPr="00895C7C">
        <w:rPr>
          <w:sz w:val="28"/>
          <w:szCs w:val="28"/>
        </w:rPr>
        <w:t xml:space="preserve">: </w:t>
      </w:r>
      <w:r w:rsidR="00F72787" w:rsidRPr="00895C7C">
        <w:rPr>
          <w:sz w:val="28"/>
          <w:szCs w:val="28"/>
        </w:rPr>
        <w:t>каждый пользователь системы (администратор, инструктор, ученик) получает доступ только к тем функциям, которые необходимы ему в соответствии с его ролью</w:t>
      </w:r>
      <w:r w:rsidRPr="00895C7C">
        <w:rPr>
          <w:sz w:val="28"/>
          <w:szCs w:val="28"/>
        </w:rPr>
        <w:t>.</w:t>
      </w:r>
    </w:p>
    <w:p w14:paraId="4F346CC9" w14:textId="1D91180F" w:rsidR="00F80A05" w:rsidRPr="00895C7C" w:rsidRDefault="00F80A05" w:rsidP="00947D99">
      <w:pPr>
        <w:numPr>
          <w:ilvl w:val="0"/>
          <w:numId w:val="32"/>
        </w:numPr>
        <w:tabs>
          <w:tab w:val="left" w:pos="993"/>
        </w:tabs>
        <w:spacing w:before="100" w:beforeAutospacing="1" w:after="100" w:afterAutospacing="1"/>
        <w:ind w:left="0" w:firstLine="709"/>
        <w:contextualSpacing w:val="0"/>
        <w:rPr>
          <w:sz w:val="28"/>
          <w:szCs w:val="28"/>
        </w:rPr>
      </w:pPr>
      <w:r w:rsidRPr="00895C7C">
        <w:rPr>
          <w:rStyle w:val="afe"/>
          <w:b w:val="0"/>
          <w:bCs w:val="0"/>
          <w:sz w:val="28"/>
          <w:szCs w:val="28"/>
        </w:rPr>
        <w:t>Защита данных</w:t>
      </w:r>
      <w:r w:rsidRPr="00895C7C">
        <w:rPr>
          <w:sz w:val="28"/>
          <w:szCs w:val="28"/>
        </w:rPr>
        <w:t xml:space="preserve">: </w:t>
      </w:r>
      <w:r w:rsidR="00F72787" w:rsidRPr="00895C7C">
        <w:rPr>
          <w:sz w:val="28"/>
          <w:szCs w:val="28"/>
        </w:rPr>
        <w:t>данные учеников, инструкторов и транспортных средств защищены. Регулярное резервное копирование позволяет сохранять информацию даже в случае технического сбоя</w:t>
      </w:r>
      <w:r w:rsidRPr="00895C7C">
        <w:rPr>
          <w:sz w:val="28"/>
          <w:szCs w:val="28"/>
        </w:rPr>
        <w:t>.</w:t>
      </w:r>
    </w:p>
    <w:p w14:paraId="4B0D249F" w14:textId="738BB960" w:rsidR="00083587" w:rsidRPr="00895C7C" w:rsidRDefault="00F80A05" w:rsidP="00895C7C">
      <w:pPr>
        <w:pStyle w:val="1"/>
        <w:tabs>
          <w:tab w:val="clear" w:pos="1418"/>
          <w:tab w:val="left" w:pos="1134"/>
        </w:tabs>
        <w:ind w:left="0" w:firstLine="709"/>
        <w:rPr>
          <w:sz w:val="28"/>
          <w:szCs w:val="28"/>
          <w:lang w:val="en-US"/>
        </w:rPr>
      </w:pPr>
      <w:bookmarkStart w:id="13" w:name="_Toc182740083"/>
      <w:r w:rsidRPr="00895C7C">
        <w:rPr>
          <w:sz w:val="28"/>
          <w:szCs w:val="28"/>
        </w:rPr>
        <w:lastRenderedPageBreak/>
        <w:t>Часто задаваемые вопросы (</w:t>
      </w:r>
      <w:r w:rsidRPr="00895C7C">
        <w:rPr>
          <w:sz w:val="28"/>
          <w:szCs w:val="28"/>
          <w:lang w:val="en-US"/>
        </w:rPr>
        <w:t>FAQ)</w:t>
      </w:r>
      <w:bookmarkEnd w:id="13"/>
    </w:p>
    <w:p w14:paraId="554F131E" w14:textId="75F79ED6" w:rsidR="00F80A05" w:rsidRPr="00895C7C" w:rsidRDefault="00F80A05" w:rsidP="00895C7C">
      <w:pPr>
        <w:pStyle w:val="a4"/>
        <w:numPr>
          <w:ilvl w:val="1"/>
          <w:numId w:val="32"/>
        </w:numPr>
        <w:ind w:left="0" w:firstLine="709"/>
        <w:rPr>
          <w:sz w:val="28"/>
          <w:szCs w:val="28"/>
        </w:rPr>
      </w:pPr>
      <w:r w:rsidRPr="00895C7C">
        <w:rPr>
          <w:sz w:val="28"/>
          <w:szCs w:val="28"/>
        </w:rPr>
        <w:t xml:space="preserve">Как </w:t>
      </w:r>
      <w:r w:rsidR="00D10803" w:rsidRPr="00895C7C">
        <w:rPr>
          <w:sz w:val="28"/>
          <w:szCs w:val="28"/>
        </w:rPr>
        <w:t>изменить время занятия ученика?</w:t>
      </w:r>
    </w:p>
    <w:p w14:paraId="559D4090" w14:textId="607FC72C" w:rsidR="00F80A05" w:rsidRPr="00895C7C" w:rsidRDefault="00F80A05" w:rsidP="00895C7C">
      <w:pPr>
        <w:pStyle w:val="a4"/>
        <w:numPr>
          <w:ilvl w:val="0"/>
          <w:numId w:val="40"/>
        </w:numPr>
        <w:ind w:left="0" w:firstLine="709"/>
        <w:rPr>
          <w:sz w:val="28"/>
          <w:szCs w:val="28"/>
        </w:rPr>
      </w:pPr>
      <w:r w:rsidRPr="00895C7C">
        <w:rPr>
          <w:sz w:val="28"/>
          <w:szCs w:val="28"/>
        </w:rPr>
        <w:t xml:space="preserve">Перейдите в раздел </w:t>
      </w:r>
      <w:r w:rsidR="00D10803" w:rsidRPr="00895C7C">
        <w:rPr>
          <w:sz w:val="28"/>
          <w:szCs w:val="28"/>
        </w:rPr>
        <w:t>«Расписание», выберите нужного ученика и нажмите «Изменить». Укажите новое время занятия и подтвердите изменения</w:t>
      </w:r>
      <w:r w:rsidRPr="00895C7C">
        <w:rPr>
          <w:sz w:val="28"/>
          <w:szCs w:val="28"/>
        </w:rPr>
        <w:t>.</w:t>
      </w:r>
    </w:p>
    <w:p w14:paraId="0CC2A5EA" w14:textId="64658D14" w:rsidR="00F80A05" w:rsidRPr="00895C7C" w:rsidRDefault="00F80A05" w:rsidP="00895C7C">
      <w:pPr>
        <w:pStyle w:val="a4"/>
        <w:numPr>
          <w:ilvl w:val="1"/>
          <w:numId w:val="32"/>
        </w:numPr>
        <w:ind w:left="0" w:firstLine="709"/>
        <w:rPr>
          <w:sz w:val="28"/>
          <w:szCs w:val="28"/>
        </w:rPr>
      </w:pPr>
      <w:r w:rsidRPr="00895C7C">
        <w:rPr>
          <w:sz w:val="28"/>
          <w:szCs w:val="28"/>
        </w:rPr>
        <w:t xml:space="preserve">Как </w:t>
      </w:r>
      <w:r w:rsidR="007522E2" w:rsidRPr="00895C7C">
        <w:rPr>
          <w:sz w:val="28"/>
          <w:szCs w:val="28"/>
        </w:rPr>
        <w:t>добавить нового инструктора в систему?</w:t>
      </w:r>
    </w:p>
    <w:p w14:paraId="2263AE11" w14:textId="6175FD36" w:rsidR="00F80A05" w:rsidRPr="00895C7C" w:rsidRDefault="00F80A05" w:rsidP="00895C7C">
      <w:pPr>
        <w:pStyle w:val="a4"/>
        <w:numPr>
          <w:ilvl w:val="0"/>
          <w:numId w:val="40"/>
        </w:numPr>
        <w:ind w:left="0" w:firstLine="709"/>
        <w:rPr>
          <w:sz w:val="28"/>
          <w:szCs w:val="28"/>
        </w:rPr>
      </w:pPr>
      <w:r w:rsidRPr="00895C7C">
        <w:rPr>
          <w:sz w:val="28"/>
          <w:szCs w:val="28"/>
        </w:rPr>
        <w:t xml:space="preserve">Администратор </w:t>
      </w:r>
      <w:r w:rsidR="00943A2A" w:rsidRPr="00895C7C">
        <w:rPr>
          <w:sz w:val="28"/>
          <w:szCs w:val="28"/>
        </w:rPr>
        <w:t>может перейти в раздел «Настройки», выбрать «Пользователи» и создать учётную запись инструктора с указанием его данных и графика работы</w:t>
      </w:r>
      <w:r w:rsidRPr="00895C7C">
        <w:rPr>
          <w:sz w:val="28"/>
          <w:szCs w:val="28"/>
        </w:rPr>
        <w:t>.</w:t>
      </w:r>
    </w:p>
    <w:p w14:paraId="65199485" w14:textId="509D8903" w:rsidR="00F80A05" w:rsidRPr="00895C7C" w:rsidRDefault="00F80A05" w:rsidP="00895C7C">
      <w:pPr>
        <w:pStyle w:val="a4"/>
        <w:numPr>
          <w:ilvl w:val="1"/>
          <w:numId w:val="32"/>
        </w:numPr>
        <w:ind w:left="0" w:firstLine="709"/>
        <w:rPr>
          <w:sz w:val="28"/>
          <w:szCs w:val="28"/>
        </w:rPr>
      </w:pPr>
      <w:r w:rsidRPr="00895C7C">
        <w:rPr>
          <w:sz w:val="28"/>
          <w:szCs w:val="28"/>
        </w:rPr>
        <w:t xml:space="preserve">Что </w:t>
      </w:r>
      <w:r w:rsidR="00113B9D" w:rsidRPr="00895C7C">
        <w:rPr>
          <w:sz w:val="28"/>
          <w:szCs w:val="28"/>
        </w:rPr>
        <w:t>делать, если автомобиль требует ремонта?</w:t>
      </w:r>
    </w:p>
    <w:p w14:paraId="2163A40F" w14:textId="3DDA9357" w:rsidR="00F80A05" w:rsidRPr="00895C7C" w:rsidRDefault="00F80A05" w:rsidP="00895C7C">
      <w:pPr>
        <w:pStyle w:val="a4"/>
        <w:numPr>
          <w:ilvl w:val="0"/>
          <w:numId w:val="40"/>
        </w:numPr>
        <w:ind w:left="0" w:firstLine="709"/>
        <w:rPr>
          <w:sz w:val="28"/>
          <w:szCs w:val="28"/>
        </w:rPr>
      </w:pPr>
      <w:r w:rsidRPr="00895C7C">
        <w:rPr>
          <w:sz w:val="28"/>
          <w:szCs w:val="28"/>
        </w:rPr>
        <w:t xml:space="preserve">Система </w:t>
      </w:r>
      <w:r w:rsidR="00113B9D" w:rsidRPr="00895C7C">
        <w:rPr>
          <w:sz w:val="28"/>
          <w:szCs w:val="28"/>
        </w:rPr>
        <w:t>уведомит администратора о необходимости обслуживания транспортного средства. Вы можете создать заявку на ремонт в разделе «Транспорт»</w:t>
      </w:r>
      <w:r w:rsidRPr="00895C7C">
        <w:rPr>
          <w:sz w:val="28"/>
          <w:szCs w:val="28"/>
        </w:rPr>
        <w:t>.</w:t>
      </w:r>
    </w:p>
    <w:p w14:paraId="0699A2F4" w14:textId="17E09BC3" w:rsidR="00F80A05" w:rsidRPr="00895C7C" w:rsidRDefault="00F80A05" w:rsidP="00895C7C">
      <w:pPr>
        <w:pStyle w:val="a4"/>
        <w:numPr>
          <w:ilvl w:val="1"/>
          <w:numId w:val="32"/>
        </w:numPr>
        <w:ind w:left="0" w:firstLine="709"/>
        <w:rPr>
          <w:sz w:val="28"/>
          <w:szCs w:val="28"/>
        </w:rPr>
      </w:pPr>
      <w:r w:rsidRPr="00895C7C">
        <w:rPr>
          <w:sz w:val="28"/>
          <w:szCs w:val="28"/>
        </w:rPr>
        <w:t xml:space="preserve">Можно </w:t>
      </w:r>
      <w:r w:rsidR="009366CA" w:rsidRPr="00895C7C">
        <w:rPr>
          <w:sz w:val="28"/>
          <w:szCs w:val="28"/>
        </w:rPr>
        <w:t>ли просмотреть историю занятий ученика</w:t>
      </w:r>
      <w:r w:rsidRPr="00895C7C">
        <w:rPr>
          <w:sz w:val="28"/>
          <w:szCs w:val="28"/>
        </w:rPr>
        <w:t>?</w:t>
      </w:r>
    </w:p>
    <w:p w14:paraId="4F0D1367" w14:textId="4E044ABB" w:rsidR="00F80A05" w:rsidRPr="00895C7C" w:rsidRDefault="00F80A05" w:rsidP="00895C7C">
      <w:pPr>
        <w:pStyle w:val="a4"/>
        <w:numPr>
          <w:ilvl w:val="0"/>
          <w:numId w:val="40"/>
        </w:numPr>
        <w:ind w:left="0" w:firstLine="709"/>
        <w:rPr>
          <w:sz w:val="28"/>
          <w:szCs w:val="28"/>
        </w:rPr>
      </w:pPr>
      <w:r w:rsidRPr="00895C7C">
        <w:rPr>
          <w:sz w:val="28"/>
          <w:szCs w:val="28"/>
        </w:rPr>
        <w:t xml:space="preserve">Да, </w:t>
      </w:r>
      <w:r w:rsidR="009366CA" w:rsidRPr="00895C7C">
        <w:rPr>
          <w:sz w:val="28"/>
          <w:szCs w:val="28"/>
        </w:rPr>
        <w:t>выберите ученика в разделе «Ученики» и просмотрите его историю занятий, включая даты, проведенные теоретические и практические занятия, а также итоги экзаменов</w:t>
      </w:r>
      <w:r w:rsidRPr="00895C7C">
        <w:rPr>
          <w:sz w:val="28"/>
          <w:szCs w:val="28"/>
        </w:rPr>
        <w:t>.</w:t>
      </w:r>
    </w:p>
    <w:p w14:paraId="00C9120D" w14:textId="77777777" w:rsidR="00F80A05" w:rsidRPr="00F80A05" w:rsidRDefault="00F80A05" w:rsidP="00F80A05"/>
    <w:p w14:paraId="3925F4CE" w14:textId="6A33A98D" w:rsidR="00083587" w:rsidRPr="008F6C1D" w:rsidRDefault="00794531" w:rsidP="008F6C1D">
      <w:pPr>
        <w:pStyle w:val="1"/>
        <w:tabs>
          <w:tab w:val="clear" w:pos="1418"/>
          <w:tab w:val="left" w:pos="1134"/>
        </w:tabs>
        <w:ind w:left="0" w:firstLine="709"/>
        <w:rPr>
          <w:sz w:val="28"/>
          <w:szCs w:val="28"/>
        </w:rPr>
      </w:pPr>
      <w:bookmarkStart w:id="14" w:name="_Toc182740084"/>
      <w:r w:rsidRPr="008F6C1D">
        <w:rPr>
          <w:sz w:val="28"/>
          <w:szCs w:val="28"/>
        </w:rPr>
        <w:lastRenderedPageBreak/>
        <w:t>Поддержка и обслуживание</w:t>
      </w:r>
      <w:bookmarkEnd w:id="14"/>
      <w:r w:rsidRPr="008F6C1D">
        <w:rPr>
          <w:sz w:val="28"/>
          <w:szCs w:val="28"/>
        </w:rPr>
        <w:t xml:space="preserve"> </w:t>
      </w:r>
    </w:p>
    <w:p w14:paraId="74854F97" w14:textId="0EC648D8" w:rsidR="00F80A05" w:rsidRPr="008F6C1D" w:rsidRDefault="00F80A05" w:rsidP="008F6C1D">
      <w:pPr>
        <w:pStyle w:val="2"/>
        <w:numPr>
          <w:ilvl w:val="0"/>
          <w:numId w:val="0"/>
        </w:numPr>
        <w:tabs>
          <w:tab w:val="clear" w:pos="1560"/>
        </w:tabs>
        <w:ind w:firstLine="709"/>
        <w:rPr>
          <w:sz w:val="28"/>
          <w:szCs w:val="28"/>
        </w:rPr>
      </w:pPr>
      <w:bookmarkStart w:id="15" w:name="_Toc182740085"/>
      <w:r w:rsidRPr="008F6C1D">
        <w:rPr>
          <w:sz w:val="28"/>
          <w:szCs w:val="28"/>
          <w:lang w:val="en-US"/>
        </w:rPr>
        <w:t xml:space="preserve">5.1 </w:t>
      </w:r>
      <w:r w:rsidRPr="008F6C1D">
        <w:rPr>
          <w:sz w:val="28"/>
          <w:szCs w:val="28"/>
        </w:rPr>
        <w:t>Обновление системы</w:t>
      </w:r>
      <w:bookmarkEnd w:id="15"/>
    </w:p>
    <w:p w14:paraId="394B56E8" w14:textId="1DCA23D8" w:rsidR="00F80A05" w:rsidRPr="008F6C1D" w:rsidRDefault="005E4279" w:rsidP="008F6C1D">
      <w:pPr>
        <w:spacing w:before="100" w:beforeAutospacing="1" w:after="100" w:afterAutospacing="1"/>
        <w:ind w:firstLine="709"/>
        <w:contextualSpacing w:val="0"/>
        <w:rPr>
          <w:sz w:val="28"/>
          <w:szCs w:val="28"/>
        </w:rPr>
      </w:pPr>
      <w:r w:rsidRPr="008F6C1D">
        <w:rPr>
          <w:sz w:val="28"/>
          <w:szCs w:val="28"/>
        </w:rPr>
        <w:t>Программное обеспечение автошколы регулярно обновляется для повышения надежности и безопасности. Убедитесь, что все обновления установлены своевременно</w:t>
      </w:r>
      <w:r w:rsidR="00F80A05" w:rsidRPr="008F6C1D">
        <w:rPr>
          <w:sz w:val="28"/>
          <w:szCs w:val="28"/>
        </w:rPr>
        <w:t>.</w:t>
      </w:r>
    </w:p>
    <w:p w14:paraId="1A51D049" w14:textId="77777777" w:rsidR="00F80A05" w:rsidRPr="008F6C1D" w:rsidRDefault="00F80A05" w:rsidP="008F6C1D">
      <w:pPr>
        <w:pStyle w:val="2"/>
        <w:numPr>
          <w:ilvl w:val="0"/>
          <w:numId w:val="0"/>
        </w:numPr>
        <w:tabs>
          <w:tab w:val="clear" w:pos="1560"/>
        </w:tabs>
        <w:ind w:firstLine="709"/>
        <w:rPr>
          <w:sz w:val="28"/>
          <w:szCs w:val="28"/>
        </w:rPr>
      </w:pPr>
      <w:bookmarkStart w:id="16" w:name="_Toc182740086"/>
      <w:r w:rsidRPr="008F6C1D">
        <w:rPr>
          <w:sz w:val="28"/>
          <w:szCs w:val="28"/>
        </w:rPr>
        <w:t>5.2 Резервное копирование данных</w:t>
      </w:r>
      <w:bookmarkEnd w:id="16"/>
    </w:p>
    <w:p w14:paraId="4FB0375E" w14:textId="7FE030C6" w:rsidR="00F80A05" w:rsidRPr="008F6C1D" w:rsidRDefault="00F80A05" w:rsidP="008F6C1D">
      <w:pPr>
        <w:spacing w:before="100" w:beforeAutospacing="1" w:after="100" w:afterAutospacing="1"/>
        <w:ind w:firstLine="709"/>
        <w:contextualSpacing w:val="0"/>
        <w:rPr>
          <w:sz w:val="28"/>
          <w:szCs w:val="28"/>
        </w:rPr>
      </w:pPr>
      <w:r w:rsidRPr="008F6C1D">
        <w:rPr>
          <w:sz w:val="28"/>
          <w:szCs w:val="28"/>
        </w:rPr>
        <w:t xml:space="preserve">Для </w:t>
      </w:r>
      <w:r w:rsidR="00AE2BA7" w:rsidRPr="008F6C1D">
        <w:rPr>
          <w:sz w:val="28"/>
          <w:szCs w:val="28"/>
        </w:rPr>
        <w:t>минимизации рисков потери данных регулярно создавайте резервные копии базы данных учеников, расписания и других важных сведений</w:t>
      </w:r>
      <w:r w:rsidRPr="008F6C1D">
        <w:rPr>
          <w:sz w:val="28"/>
          <w:szCs w:val="28"/>
        </w:rPr>
        <w:t>.</w:t>
      </w:r>
    </w:p>
    <w:p w14:paraId="3648E97D" w14:textId="77777777" w:rsidR="00F80A05" w:rsidRPr="008F6C1D" w:rsidRDefault="00F80A05" w:rsidP="008F6C1D">
      <w:pPr>
        <w:pStyle w:val="2"/>
        <w:numPr>
          <w:ilvl w:val="0"/>
          <w:numId w:val="0"/>
        </w:numPr>
        <w:tabs>
          <w:tab w:val="clear" w:pos="1560"/>
        </w:tabs>
        <w:ind w:firstLine="709"/>
        <w:rPr>
          <w:sz w:val="28"/>
          <w:szCs w:val="28"/>
        </w:rPr>
      </w:pPr>
      <w:bookmarkStart w:id="17" w:name="_Toc182740087"/>
      <w:r w:rsidRPr="008F6C1D">
        <w:rPr>
          <w:sz w:val="28"/>
          <w:szCs w:val="28"/>
        </w:rPr>
        <w:t>5.3 Обратная связь</w:t>
      </w:r>
      <w:bookmarkEnd w:id="17"/>
    </w:p>
    <w:p w14:paraId="3EA25237" w14:textId="44DF9A66" w:rsidR="00F80A05" w:rsidRDefault="00F80A05" w:rsidP="008F6C1D">
      <w:pPr>
        <w:spacing w:before="100" w:beforeAutospacing="1" w:after="100" w:afterAutospacing="1"/>
        <w:ind w:firstLine="709"/>
        <w:contextualSpacing w:val="0"/>
      </w:pPr>
      <w:r w:rsidRPr="008F6C1D">
        <w:rPr>
          <w:sz w:val="28"/>
          <w:szCs w:val="28"/>
        </w:rPr>
        <w:t xml:space="preserve">Если </w:t>
      </w:r>
      <w:r w:rsidR="00992D7B" w:rsidRPr="008F6C1D">
        <w:rPr>
          <w:sz w:val="28"/>
          <w:szCs w:val="28"/>
        </w:rPr>
        <w:t>у вас возникли вопросы или проблемы при работе с системой, обратитесь в службу технической поддержки по контактным данным, указанным в разделе «Поддержка</w:t>
      </w:r>
      <w:r w:rsidR="00992D7B">
        <w:t>».</w:t>
      </w:r>
      <w:r>
        <w:br w:type="page"/>
      </w:r>
    </w:p>
    <w:p w14:paraId="46333BD7" w14:textId="60DC0EA5" w:rsidR="00F80A05" w:rsidRPr="000618D8" w:rsidRDefault="00F80A05" w:rsidP="000618D8">
      <w:pPr>
        <w:pStyle w:val="1"/>
        <w:numPr>
          <w:ilvl w:val="0"/>
          <w:numId w:val="0"/>
        </w:numPr>
        <w:tabs>
          <w:tab w:val="clear" w:pos="1418"/>
        </w:tabs>
        <w:ind w:firstLine="709"/>
        <w:rPr>
          <w:sz w:val="28"/>
          <w:szCs w:val="28"/>
        </w:rPr>
      </w:pPr>
      <w:bookmarkStart w:id="18" w:name="_Toc182740088"/>
      <w:r w:rsidRPr="000618D8">
        <w:rPr>
          <w:sz w:val="28"/>
          <w:szCs w:val="28"/>
        </w:rPr>
        <w:lastRenderedPageBreak/>
        <w:t>Заключение</w:t>
      </w:r>
      <w:bookmarkEnd w:id="18"/>
    </w:p>
    <w:p w14:paraId="752ACA85" w14:textId="055DAC97" w:rsidR="00F80A05" w:rsidRPr="000618D8" w:rsidRDefault="00F80A05" w:rsidP="000618D8">
      <w:pPr>
        <w:ind w:firstLine="709"/>
        <w:rPr>
          <w:sz w:val="28"/>
          <w:szCs w:val="28"/>
        </w:rPr>
      </w:pPr>
      <w:r w:rsidRPr="000618D8">
        <w:rPr>
          <w:sz w:val="28"/>
          <w:szCs w:val="28"/>
        </w:rPr>
        <w:t>Используя</w:t>
      </w:r>
      <w:r w:rsidR="00046794" w:rsidRPr="000618D8">
        <w:rPr>
          <w:sz w:val="28"/>
          <w:szCs w:val="28"/>
        </w:rPr>
        <w:t xml:space="preserve"> это руководство, вы сможете эффективно работать с системой управления автошколой. Система поможет оптимизировать процессы записи учеников на занятия, упростить учёт данных о транспортных средствах и инструкторах, улучшить контроль расписания, а также облегчить расчет заработной платы сотрудников</w:t>
      </w:r>
      <w:r w:rsidRPr="000618D8">
        <w:rPr>
          <w:sz w:val="28"/>
          <w:szCs w:val="28"/>
        </w:rPr>
        <w:t>.</w:t>
      </w:r>
    </w:p>
    <w:p w14:paraId="2AF25D74" w14:textId="77777777" w:rsidR="00794531" w:rsidRPr="00794531" w:rsidRDefault="00794531" w:rsidP="00794531"/>
    <w:sectPr w:rsidR="00794531" w:rsidRPr="00794531" w:rsidSect="00770E69">
      <w:headerReference w:type="default" r:id="rId11"/>
      <w:pgSz w:w="11906" w:h="16838"/>
      <w:pgMar w:top="1134" w:right="567" w:bottom="1134" w:left="1701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CACDA" w14:textId="77777777" w:rsidR="00C135A2" w:rsidRDefault="00C135A2">
      <w:pPr>
        <w:spacing w:before="0" w:line="240" w:lineRule="auto"/>
      </w:pPr>
      <w:r>
        <w:separator/>
      </w:r>
    </w:p>
  </w:endnote>
  <w:endnote w:type="continuationSeparator" w:id="0">
    <w:p w14:paraId="45EA4BEF" w14:textId="77777777" w:rsidR="00C135A2" w:rsidRDefault="00C135A2">
      <w:pPr>
        <w:spacing w:before="0" w:line="240" w:lineRule="auto"/>
      </w:pPr>
      <w:r>
        <w:continuationSeparator/>
      </w:r>
    </w:p>
  </w:endnote>
  <w:endnote w:type="continuationNotice" w:id="1">
    <w:p w14:paraId="0938A6DD" w14:textId="77777777" w:rsidR="00C135A2" w:rsidRDefault="00C135A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9B148" w14:textId="77777777" w:rsidR="00C135A2" w:rsidRDefault="00C135A2" w:rsidP="00990EAC">
      <w:pPr>
        <w:spacing w:before="0" w:line="240" w:lineRule="auto"/>
      </w:pPr>
      <w:r>
        <w:separator/>
      </w:r>
    </w:p>
  </w:footnote>
  <w:footnote w:type="continuationSeparator" w:id="0">
    <w:p w14:paraId="504210E1" w14:textId="77777777" w:rsidR="00C135A2" w:rsidRDefault="00C135A2" w:rsidP="00990EAC">
      <w:pPr>
        <w:spacing w:before="0" w:line="240" w:lineRule="auto"/>
      </w:pPr>
      <w:r>
        <w:continuationSeparator/>
      </w:r>
    </w:p>
  </w:footnote>
  <w:footnote w:type="continuationNotice" w:id="1">
    <w:p w14:paraId="208CA20F" w14:textId="77777777" w:rsidR="00C135A2" w:rsidRDefault="00C135A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B065" w14:textId="2AEED838" w:rsidR="009D1B1F" w:rsidRPr="00997D6B" w:rsidRDefault="009D1B1F" w:rsidP="00990EAC">
    <w:pPr>
      <w:pStyle w:val="ad"/>
      <w:ind w:firstLine="0"/>
      <w:jc w:val="center"/>
      <w:rPr>
        <w:rStyle w:val="af1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E410C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9D1B1F" w:rsidRPr="008E27BF" w:rsidRDefault="009D1B1F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18331F2"/>
    <w:multiLevelType w:val="hybridMultilevel"/>
    <w:tmpl w:val="8AE865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3087537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C641F"/>
    <w:multiLevelType w:val="multilevel"/>
    <w:tmpl w:val="755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D277F"/>
    <w:multiLevelType w:val="multilevel"/>
    <w:tmpl w:val="CB50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E37FB"/>
    <w:multiLevelType w:val="hybridMultilevel"/>
    <w:tmpl w:val="93E893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9622CAE"/>
    <w:multiLevelType w:val="multilevel"/>
    <w:tmpl w:val="99A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73F96"/>
    <w:multiLevelType w:val="hybridMultilevel"/>
    <w:tmpl w:val="4A9EE5F4"/>
    <w:lvl w:ilvl="0" w:tplc="6D442A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0C7E89"/>
    <w:multiLevelType w:val="multilevel"/>
    <w:tmpl w:val="28E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01CFD"/>
    <w:multiLevelType w:val="hybridMultilevel"/>
    <w:tmpl w:val="804EA1F0"/>
    <w:lvl w:ilvl="0" w:tplc="6D442A8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0FBA73D1"/>
    <w:multiLevelType w:val="multilevel"/>
    <w:tmpl w:val="C06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B05BFE"/>
    <w:multiLevelType w:val="multilevel"/>
    <w:tmpl w:val="D4A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9341BC"/>
    <w:multiLevelType w:val="multilevel"/>
    <w:tmpl w:val="35D4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2265C8"/>
    <w:multiLevelType w:val="hybridMultilevel"/>
    <w:tmpl w:val="074674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60E4BD4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CC51E9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1A6D7C88"/>
    <w:multiLevelType w:val="multilevel"/>
    <w:tmpl w:val="5C3E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D47E7A"/>
    <w:multiLevelType w:val="multilevel"/>
    <w:tmpl w:val="58345400"/>
    <w:lvl w:ilvl="0">
      <w:start w:val="1"/>
      <w:numFmt w:val="decimal"/>
      <w:pStyle w:val="1"/>
      <w:lvlText w:val="%1"/>
      <w:lvlJc w:val="left"/>
      <w:pPr>
        <w:ind w:left="1424" w:hanging="432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384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B9D1008"/>
    <w:multiLevelType w:val="multilevel"/>
    <w:tmpl w:val="4EC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866342"/>
    <w:multiLevelType w:val="multilevel"/>
    <w:tmpl w:val="57F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C27C00"/>
    <w:multiLevelType w:val="multilevel"/>
    <w:tmpl w:val="A840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303676"/>
    <w:multiLevelType w:val="multilevel"/>
    <w:tmpl w:val="2A2E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656620"/>
    <w:multiLevelType w:val="multilevel"/>
    <w:tmpl w:val="5D7CB5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A67B69"/>
    <w:multiLevelType w:val="multilevel"/>
    <w:tmpl w:val="84D41A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6" w15:restartNumberingAfterBreak="0">
    <w:nsid w:val="36B86904"/>
    <w:multiLevelType w:val="multilevel"/>
    <w:tmpl w:val="1E2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B554DF"/>
    <w:multiLevelType w:val="multilevel"/>
    <w:tmpl w:val="54A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A071EC"/>
    <w:multiLevelType w:val="multilevel"/>
    <w:tmpl w:val="584A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4516E6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E8185B"/>
    <w:multiLevelType w:val="multilevel"/>
    <w:tmpl w:val="1A80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603CBE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782463"/>
    <w:multiLevelType w:val="multilevel"/>
    <w:tmpl w:val="5B80AB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9D6A2C"/>
    <w:multiLevelType w:val="multilevel"/>
    <w:tmpl w:val="ED08FC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721774"/>
    <w:multiLevelType w:val="multilevel"/>
    <w:tmpl w:val="D0BA1C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7E52F3"/>
    <w:multiLevelType w:val="multilevel"/>
    <w:tmpl w:val="E542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D1985"/>
    <w:multiLevelType w:val="hybridMultilevel"/>
    <w:tmpl w:val="52CCB8E0"/>
    <w:lvl w:ilvl="0" w:tplc="6D442A8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7381AD5"/>
    <w:multiLevelType w:val="multilevel"/>
    <w:tmpl w:val="438C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951ED"/>
    <w:multiLevelType w:val="multilevel"/>
    <w:tmpl w:val="8EB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5309B2"/>
    <w:multiLevelType w:val="multilevel"/>
    <w:tmpl w:val="464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A2CDF"/>
    <w:multiLevelType w:val="hybridMultilevel"/>
    <w:tmpl w:val="543866A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41" w15:restartNumberingAfterBreak="0">
    <w:nsid w:val="77EB3DA0"/>
    <w:multiLevelType w:val="hybridMultilevel"/>
    <w:tmpl w:val="D2A20B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D0E4FC3"/>
    <w:multiLevelType w:val="multilevel"/>
    <w:tmpl w:val="5200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5"/>
  </w:num>
  <w:num w:numId="3">
    <w:abstractNumId w:val="16"/>
  </w:num>
  <w:num w:numId="4">
    <w:abstractNumId w:val="18"/>
  </w:num>
  <w:num w:numId="5">
    <w:abstractNumId w:val="33"/>
  </w:num>
  <w:num w:numId="6">
    <w:abstractNumId w:val="32"/>
  </w:num>
  <w:num w:numId="7">
    <w:abstractNumId w:val="39"/>
  </w:num>
  <w:num w:numId="8">
    <w:abstractNumId w:val="7"/>
  </w:num>
  <w:num w:numId="9">
    <w:abstractNumId w:val="42"/>
  </w:num>
  <w:num w:numId="10">
    <w:abstractNumId w:val="1"/>
  </w:num>
  <w:num w:numId="11">
    <w:abstractNumId w:val="36"/>
  </w:num>
  <w:num w:numId="12">
    <w:abstractNumId w:val="13"/>
  </w:num>
  <w:num w:numId="13">
    <w:abstractNumId w:val="37"/>
  </w:num>
  <w:num w:numId="14">
    <w:abstractNumId w:val="17"/>
  </w:num>
  <w:num w:numId="15">
    <w:abstractNumId w:val="35"/>
  </w:num>
  <w:num w:numId="16">
    <w:abstractNumId w:val="19"/>
  </w:num>
  <w:num w:numId="17">
    <w:abstractNumId w:val="34"/>
  </w:num>
  <w:num w:numId="18">
    <w:abstractNumId w:val="4"/>
  </w:num>
  <w:num w:numId="19">
    <w:abstractNumId w:val="2"/>
  </w:num>
  <w:num w:numId="20">
    <w:abstractNumId w:val="30"/>
  </w:num>
  <w:num w:numId="21">
    <w:abstractNumId w:val="22"/>
  </w:num>
  <w:num w:numId="22">
    <w:abstractNumId w:val="21"/>
  </w:num>
  <w:num w:numId="23">
    <w:abstractNumId w:val="6"/>
  </w:num>
  <w:num w:numId="24">
    <w:abstractNumId w:val="28"/>
  </w:num>
  <w:num w:numId="25">
    <w:abstractNumId w:val="14"/>
  </w:num>
  <w:num w:numId="26">
    <w:abstractNumId w:val="15"/>
  </w:num>
  <w:num w:numId="27">
    <w:abstractNumId w:val="31"/>
  </w:num>
  <w:num w:numId="28">
    <w:abstractNumId w:val="29"/>
  </w:num>
  <w:num w:numId="29">
    <w:abstractNumId w:val="38"/>
  </w:num>
  <w:num w:numId="30">
    <w:abstractNumId w:val="20"/>
  </w:num>
  <w:num w:numId="31">
    <w:abstractNumId w:val="24"/>
  </w:num>
  <w:num w:numId="32">
    <w:abstractNumId w:val="23"/>
  </w:num>
  <w:num w:numId="33">
    <w:abstractNumId w:val="3"/>
  </w:num>
  <w:num w:numId="34">
    <w:abstractNumId w:val="27"/>
  </w:num>
  <w:num w:numId="35">
    <w:abstractNumId w:val="8"/>
  </w:num>
  <w:num w:numId="36">
    <w:abstractNumId w:val="11"/>
  </w:num>
  <w:num w:numId="37">
    <w:abstractNumId w:val="5"/>
  </w:num>
  <w:num w:numId="38">
    <w:abstractNumId w:val="41"/>
  </w:num>
  <w:num w:numId="39">
    <w:abstractNumId w:val="40"/>
  </w:num>
  <w:num w:numId="40">
    <w:abstractNumId w:val="9"/>
  </w:num>
  <w:num w:numId="41">
    <w:abstractNumId w:val="12"/>
  </w:num>
  <w:num w:numId="42">
    <w:abstractNumId w:val="26"/>
  </w:num>
  <w:num w:numId="43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03CEC"/>
    <w:rsid w:val="00015480"/>
    <w:rsid w:val="00020C2C"/>
    <w:rsid w:val="0002154E"/>
    <w:rsid w:val="00024473"/>
    <w:rsid w:val="00025489"/>
    <w:rsid w:val="00032359"/>
    <w:rsid w:val="00033833"/>
    <w:rsid w:val="00034F79"/>
    <w:rsid w:val="00035A26"/>
    <w:rsid w:val="00037B3E"/>
    <w:rsid w:val="00040D1E"/>
    <w:rsid w:val="0004336A"/>
    <w:rsid w:val="00044093"/>
    <w:rsid w:val="00046056"/>
    <w:rsid w:val="00046794"/>
    <w:rsid w:val="000472A3"/>
    <w:rsid w:val="00051403"/>
    <w:rsid w:val="0005745E"/>
    <w:rsid w:val="000618D8"/>
    <w:rsid w:val="00061F64"/>
    <w:rsid w:val="00062E21"/>
    <w:rsid w:val="000639A8"/>
    <w:rsid w:val="00066F6D"/>
    <w:rsid w:val="000713A3"/>
    <w:rsid w:val="00076197"/>
    <w:rsid w:val="0008146F"/>
    <w:rsid w:val="00083587"/>
    <w:rsid w:val="000934BA"/>
    <w:rsid w:val="00094729"/>
    <w:rsid w:val="00096EC7"/>
    <w:rsid w:val="000A447F"/>
    <w:rsid w:val="000A537A"/>
    <w:rsid w:val="000A7453"/>
    <w:rsid w:val="000B7675"/>
    <w:rsid w:val="000C0C5D"/>
    <w:rsid w:val="000C2A5F"/>
    <w:rsid w:val="000C2DEA"/>
    <w:rsid w:val="000C7B86"/>
    <w:rsid w:val="000C7DE5"/>
    <w:rsid w:val="000D3006"/>
    <w:rsid w:val="000D38ED"/>
    <w:rsid w:val="000D3A15"/>
    <w:rsid w:val="000E521A"/>
    <w:rsid w:val="000E5A15"/>
    <w:rsid w:val="000E6490"/>
    <w:rsid w:val="000E7CDF"/>
    <w:rsid w:val="000F16E8"/>
    <w:rsid w:val="000F2DDB"/>
    <w:rsid w:val="000F6B10"/>
    <w:rsid w:val="00104146"/>
    <w:rsid w:val="0011316B"/>
    <w:rsid w:val="00113B9D"/>
    <w:rsid w:val="001157C8"/>
    <w:rsid w:val="00116132"/>
    <w:rsid w:val="001223A9"/>
    <w:rsid w:val="001238DC"/>
    <w:rsid w:val="00125070"/>
    <w:rsid w:val="001275E2"/>
    <w:rsid w:val="0013162A"/>
    <w:rsid w:val="0013287A"/>
    <w:rsid w:val="0013667B"/>
    <w:rsid w:val="00150617"/>
    <w:rsid w:val="00155A8D"/>
    <w:rsid w:val="0016119C"/>
    <w:rsid w:val="001673EC"/>
    <w:rsid w:val="00172DBA"/>
    <w:rsid w:val="0019044F"/>
    <w:rsid w:val="001A12C2"/>
    <w:rsid w:val="001A1C4A"/>
    <w:rsid w:val="001A50A1"/>
    <w:rsid w:val="001B065B"/>
    <w:rsid w:val="001B3C9B"/>
    <w:rsid w:val="001B794F"/>
    <w:rsid w:val="001C3866"/>
    <w:rsid w:val="001C73A7"/>
    <w:rsid w:val="001D6611"/>
    <w:rsid w:val="001D71A9"/>
    <w:rsid w:val="001E355E"/>
    <w:rsid w:val="001E3A8E"/>
    <w:rsid w:val="001E4CBA"/>
    <w:rsid w:val="001F3C1A"/>
    <w:rsid w:val="001F5E9C"/>
    <w:rsid w:val="001F70C0"/>
    <w:rsid w:val="00201509"/>
    <w:rsid w:val="0020275E"/>
    <w:rsid w:val="0020644E"/>
    <w:rsid w:val="00226304"/>
    <w:rsid w:val="0023221D"/>
    <w:rsid w:val="00234403"/>
    <w:rsid w:val="00234BD7"/>
    <w:rsid w:val="00241C37"/>
    <w:rsid w:val="00244671"/>
    <w:rsid w:val="00244AD0"/>
    <w:rsid w:val="002469D0"/>
    <w:rsid w:val="002502BF"/>
    <w:rsid w:val="00263185"/>
    <w:rsid w:val="0026423B"/>
    <w:rsid w:val="00270C38"/>
    <w:rsid w:val="00274FCB"/>
    <w:rsid w:val="00276CAB"/>
    <w:rsid w:val="00277614"/>
    <w:rsid w:val="0028091D"/>
    <w:rsid w:val="00287E94"/>
    <w:rsid w:val="00292B29"/>
    <w:rsid w:val="002952BC"/>
    <w:rsid w:val="00296BBF"/>
    <w:rsid w:val="002A514A"/>
    <w:rsid w:val="002A56D9"/>
    <w:rsid w:val="002B2B4E"/>
    <w:rsid w:val="002B79FA"/>
    <w:rsid w:val="002C15AE"/>
    <w:rsid w:val="002C1982"/>
    <w:rsid w:val="002C4BE7"/>
    <w:rsid w:val="002D354A"/>
    <w:rsid w:val="002D5B25"/>
    <w:rsid w:val="002D5ED0"/>
    <w:rsid w:val="002E28E9"/>
    <w:rsid w:val="002F1345"/>
    <w:rsid w:val="002F15DD"/>
    <w:rsid w:val="00303DC8"/>
    <w:rsid w:val="0031135E"/>
    <w:rsid w:val="00311E97"/>
    <w:rsid w:val="00312254"/>
    <w:rsid w:val="00312F95"/>
    <w:rsid w:val="00317BF7"/>
    <w:rsid w:val="00323F6E"/>
    <w:rsid w:val="00326605"/>
    <w:rsid w:val="00331872"/>
    <w:rsid w:val="00342964"/>
    <w:rsid w:val="0034669F"/>
    <w:rsid w:val="00347678"/>
    <w:rsid w:val="00350180"/>
    <w:rsid w:val="00351631"/>
    <w:rsid w:val="003552A3"/>
    <w:rsid w:val="00361D53"/>
    <w:rsid w:val="0036312D"/>
    <w:rsid w:val="00363F81"/>
    <w:rsid w:val="00364D74"/>
    <w:rsid w:val="00370436"/>
    <w:rsid w:val="003711B3"/>
    <w:rsid w:val="0037294C"/>
    <w:rsid w:val="00372C9E"/>
    <w:rsid w:val="00374EF9"/>
    <w:rsid w:val="00380D25"/>
    <w:rsid w:val="00381963"/>
    <w:rsid w:val="00382A6A"/>
    <w:rsid w:val="00386F3E"/>
    <w:rsid w:val="00387E10"/>
    <w:rsid w:val="00390EAB"/>
    <w:rsid w:val="003915BE"/>
    <w:rsid w:val="0039351B"/>
    <w:rsid w:val="00393F45"/>
    <w:rsid w:val="00397496"/>
    <w:rsid w:val="003A101D"/>
    <w:rsid w:val="003A469F"/>
    <w:rsid w:val="003A4E95"/>
    <w:rsid w:val="003A78BD"/>
    <w:rsid w:val="003C2810"/>
    <w:rsid w:val="003C5675"/>
    <w:rsid w:val="003D1FD9"/>
    <w:rsid w:val="003D3E93"/>
    <w:rsid w:val="003D61D2"/>
    <w:rsid w:val="003E0217"/>
    <w:rsid w:val="003E09BF"/>
    <w:rsid w:val="003E1A1B"/>
    <w:rsid w:val="003E1D9E"/>
    <w:rsid w:val="003E22A5"/>
    <w:rsid w:val="003E3B91"/>
    <w:rsid w:val="003E4D13"/>
    <w:rsid w:val="003E58AE"/>
    <w:rsid w:val="003E72CD"/>
    <w:rsid w:val="003F3F0D"/>
    <w:rsid w:val="003F7E3A"/>
    <w:rsid w:val="004024D0"/>
    <w:rsid w:val="0040339C"/>
    <w:rsid w:val="00410843"/>
    <w:rsid w:val="00412E47"/>
    <w:rsid w:val="00415F59"/>
    <w:rsid w:val="00420BB8"/>
    <w:rsid w:val="00421E22"/>
    <w:rsid w:val="00426FC3"/>
    <w:rsid w:val="004347A5"/>
    <w:rsid w:val="004354B1"/>
    <w:rsid w:val="00442256"/>
    <w:rsid w:val="004447C3"/>
    <w:rsid w:val="00447629"/>
    <w:rsid w:val="00451E07"/>
    <w:rsid w:val="004524B9"/>
    <w:rsid w:val="00455936"/>
    <w:rsid w:val="0045599D"/>
    <w:rsid w:val="00456CFF"/>
    <w:rsid w:val="004605D9"/>
    <w:rsid w:val="004677DC"/>
    <w:rsid w:val="00471FE2"/>
    <w:rsid w:val="00472A19"/>
    <w:rsid w:val="00474FDB"/>
    <w:rsid w:val="004755F1"/>
    <w:rsid w:val="00475A10"/>
    <w:rsid w:val="004767CD"/>
    <w:rsid w:val="00477484"/>
    <w:rsid w:val="0048416D"/>
    <w:rsid w:val="00496576"/>
    <w:rsid w:val="004A34C3"/>
    <w:rsid w:val="004A7A41"/>
    <w:rsid w:val="004B0C8E"/>
    <w:rsid w:val="004B0F88"/>
    <w:rsid w:val="004B2E38"/>
    <w:rsid w:val="004B7636"/>
    <w:rsid w:val="004C0FC1"/>
    <w:rsid w:val="004C363F"/>
    <w:rsid w:val="004C5524"/>
    <w:rsid w:val="004D784E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26EEE"/>
    <w:rsid w:val="00530053"/>
    <w:rsid w:val="00531E80"/>
    <w:rsid w:val="005336A4"/>
    <w:rsid w:val="005343A0"/>
    <w:rsid w:val="005343B2"/>
    <w:rsid w:val="00537F67"/>
    <w:rsid w:val="00541DD4"/>
    <w:rsid w:val="00544617"/>
    <w:rsid w:val="00545198"/>
    <w:rsid w:val="005524E9"/>
    <w:rsid w:val="00552F41"/>
    <w:rsid w:val="00554344"/>
    <w:rsid w:val="00555E69"/>
    <w:rsid w:val="0056079D"/>
    <w:rsid w:val="00561F8C"/>
    <w:rsid w:val="0057389A"/>
    <w:rsid w:val="00576138"/>
    <w:rsid w:val="005764B1"/>
    <w:rsid w:val="0058248A"/>
    <w:rsid w:val="00584E3E"/>
    <w:rsid w:val="005972E7"/>
    <w:rsid w:val="005975D8"/>
    <w:rsid w:val="005A188B"/>
    <w:rsid w:val="005A4E60"/>
    <w:rsid w:val="005B2C50"/>
    <w:rsid w:val="005B495C"/>
    <w:rsid w:val="005B5089"/>
    <w:rsid w:val="005B7708"/>
    <w:rsid w:val="005D1D9F"/>
    <w:rsid w:val="005D4ECA"/>
    <w:rsid w:val="005D7072"/>
    <w:rsid w:val="005E4279"/>
    <w:rsid w:val="005E4E98"/>
    <w:rsid w:val="005E7941"/>
    <w:rsid w:val="005F0877"/>
    <w:rsid w:val="005F0B98"/>
    <w:rsid w:val="006007E9"/>
    <w:rsid w:val="00601C9C"/>
    <w:rsid w:val="0060306A"/>
    <w:rsid w:val="006030ED"/>
    <w:rsid w:val="00606C43"/>
    <w:rsid w:val="00610E1A"/>
    <w:rsid w:val="00612066"/>
    <w:rsid w:val="006200DB"/>
    <w:rsid w:val="00620630"/>
    <w:rsid w:val="006252D8"/>
    <w:rsid w:val="0062534D"/>
    <w:rsid w:val="00625A2B"/>
    <w:rsid w:val="00626473"/>
    <w:rsid w:val="006267F9"/>
    <w:rsid w:val="00627BC1"/>
    <w:rsid w:val="006324C6"/>
    <w:rsid w:val="00636E3B"/>
    <w:rsid w:val="00642FB9"/>
    <w:rsid w:val="0064643E"/>
    <w:rsid w:val="00647978"/>
    <w:rsid w:val="00650189"/>
    <w:rsid w:val="00657CE2"/>
    <w:rsid w:val="00661775"/>
    <w:rsid w:val="006638C9"/>
    <w:rsid w:val="006652DC"/>
    <w:rsid w:val="00695763"/>
    <w:rsid w:val="006A3648"/>
    <w:rsid w:val="006A4E6C"/>
    <w:rsid w:val="006A534C"/>
    <w:rsid w:val="006A5DFD"/>
    <w:rsid w:val="006B4416"/>
    <w:rsid w:val="006B64D8"/>
    <w:rsid w:val="006B6F03"/>
    <w:rsid w:val="006C49EA"/>
    <w:rsid w:val="006D1CF0"/>
    <w:rsid w:val="006D422E"/>
    <w:rsid w:val="006D46A3"/>
    <w:rsid w:val="006E4EA7"/>
    <w:rsid w:val="006E7B7F"/>
    <w:rsid w:val="006F512D"/>
    <w:rsid w:val="00701738"/>
    <w:rsid w:val="00702405"/>
    <w:rsid w:val="007047F4"/>
    <w:rsid w:val="00705FCF"/>
    <w:rsid w:val="00706D32"/>
    <w:rsid w:val="00710F7D"/>
    <w:rsid w:val="00711488"/>
    <w:rsid w:val="0071279D"/>
    <w:rsid w:val="007157E7"/>
    <w:rsid w:val="00717B43"/>
    <w:rsid w:val="00720980"/>
    <w:rsid w:val="00726C93"/>
    <w:rsid w:val="00730CA8"/>
    <w:rsid w:val="00730FE0"/>
    <w:rsid w:val="00741EC2"/>
    <w:rsid w:val="00742650"/>
    <w:rsid w:val="007444AD"/>
    <w:rsid w:val="007445A3"/>
    <w:rsid w:val="00747AA0"/>
    <w:rsid w:val="007522DD"/>
    <w:rsid w:val="007522E2"/>
    <w:rsid w:val="00753028"/>
    <w:rsid w:val="007558C6"/>
    <w:rsid w:val="00757791"/>
    <w:rsid w:val="00762891"/>
    <w:rsid w:val="007630D2"/>
    <w:rsid w:val="00764C57"/>
    <w:rsid w:val="007655BD"/>
    <w:rsid w:val="007661F7"/>
    <w:rsid w:val="0076691E"/>
    <w:rsid w:val="00770291"/>
    <w:rsid w:val="00770E69"/>
    <w:rsid w:val="00773671"/>
    <w:rsid w:val="00773EC7"/>
    <w:rsid w:val="00775FCB"/>
    <w:rsid w:val="00786FE0"/>
    <w:rsid w:val="00786FE9"/>
    <w:rsid w:val="007877F8"/>
    <w:rsid w:val="00790A7D"/>
    <w:rsid w:val="00794531"/>
    <w:rsid w:val="007A0770"/>
    <w:rsid w:val="007A0D3D"/>
    <w:rsid w:val="007A44EC"/>
    <w:rsid w:val="007A670B"/>
    <w:rsid w:val="007B2E9D"/>
    <w:rsid w:val="007B79AA"/>
    <w:rsid w:val="007C2693"/>
    <w:rsid w:val="007C5DA6"/>
    <w:rsid w:val="007C648D"/>
    <w:rsid w:val="007C6517"/>
    <w:rsid w:val="007D023B"/>
    <w:rsid w:val="007D189A"/>
    <w:rsid w:val="007D18D6"/>
    <w:rsid w:val="007D1904"/>
    <w:rsid w:val="007D3021"/>
    <w:rsid w:val="007D3926"/>
    <w:rsid w:val="007D3EB3"/>
    <w:rsid w:val="007D5872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1479"/>
    <w:rsid w:val="008233FB"/>
    <w:rsid w:val="0082725E"/>
    <w:rsid w:val="00840D1F"/>
    <w:rsid w:val="00843EE3"/>
    <w:rsid w:val="00851CEE"/>
    <w:rsid w:val="00853022"/>
    <w:rsid w:val="00856459"/>
    <w:rsid w:val="008564BC"/>
    <w:rsid w:val="008565A9"/>
    <w:rsid w:val="00857268"/>
    <w:rsid w:val="00860B07"/>
    <w:rsid w:val="008667B4"/>
    <w:rsid w:val="008701F3"/>
    <w:rsid w:val="00873C68"/>
    <w:rsid w:val="00880239"/>
    <w:rsid w:val="00881B14"/>
    <w:rsid w:val="008821B6"/>
    <w:rsid w:val="008859F1"/>
    <w:rsid w:val="00887461"/>
    <w:rsid w:val="008913CD"/>
    <w:rsid w:val="008951A1"/>
    <w:rsid w:val="00895567"/>
    <w:rsid w:val="00895C7C"/>
    <w:rsid w:val="008A19F3"/>
    <w:rsid w:val="008A3C7E"/>
    <w:rsid w:val="008A447D"/>
    <w:rsid w:val="008A63E2"/>
    <w:rsid w:val="008A6BF8"/>
    <w:rsid w:val="008A7235"/>
    <w:rsid w:val="008B1742"/>
    <w:rsid w:val="008B2FF6"/>
    <w:rsid w:val="008B3835"/>
    <w:rsid w:val="008B5671"/>
    <w:rsid w:val="008B57AD"/>
    <w:rsid w:val="008B7332"/>
    <w:rsid w:val="008C0D47"/>
    <w:rsid w:val="008C1D87"/>
    <w:rsid w:val="008C30AA"/>
    <w:rsid w:val="008C55EF"/>
    <w:rsid w:val="008C6310"/>
    <w:rsid w:val="008C6CD1"/>
    <w:rsid w:val="008D417C"/>
    <w:rsid w:val="008D6356"/>
    <w:rsid w:val="008F4105"/>
    <w:rsid w:val="008F43FE"/>
    <w:rsid w:val="008F4E2D"/>
    <w:rsid w:val="008F686D"/>
    <w:rsid w:val="008F6C1D"/>
    <w:rsid w:val="008F73F5"/>
    <w:rsid w:val="0090189A"/>
    <w:rsid w:val="00903189"/>
    <w:rsid w:val="00907058"/>
    <w:rsid w:val="0090747E"/>
    <w:rsid w:val="009078D1"/>
    <w:rsid w:val="00912AA6"/>
    <w:rsid w:val="0091323D"/>
    <w:rsid w:val="0092285C"/>
    <w:rsid w:val="00922A0E"/>
    <w:rsid w:val="009236FA"/>
    <w:rsid w:val="00924401"/>
    <w:rsid w:val="00930B24"/>
    <w:rsid w:val="00931494"/>
    <w:rsid w:val="009366CA"/>
    <w:rsid w:val="00940731"/>
    <w:rsid w:val="00941637"/>
    <w:rsid w:val="00943A2A"/>
    <w:rsid w:val="00944557"/>
    <w:rsid w:val="00946800"/>
    <w:rsid w:val="00947D99"/>
    <w:rsid w:val="00950955"/>
    <w:rsid w:val="00950FFD"/>
    <w:rsid w:val="0095138C"/>
    <w:rsid w:val="00955863"/>
    <w:rsid w:val="00955C80"/>
    <w:rsid w:val="00957C73"/>
    <w:rsid w:val="00962BF3"/>
    <w:rsid w:val="00965354"/>
    <w:rsid w:val="0096798D"/>
    <w:rsid w:val="00970E98"/>
    <w:rsid w:val="00974538"/>
    <w:rsid w:val="0097494B"/>
    <w:rsid w:val="0097511E"/>
    <w:rsid w:val="0098081B"/>
    <w:rsid w:val="0098133E"/>
    <w:rsid w:val="009860CB"/>
    <w:rsid w:val="009863FC"/>
    <w:rsid w:val="0098708B"/>
    <w:rsid w:val="00990EAC"/>
    <w:rsid w:val="00991D11"/>
    <w:rsid w:val="00992224"/>
    <w:rsid w:val="00992B60"/>
    <w:rsid w:val="00992D7B"/>
    <w:rsid w:val="00995027"/>
    <w:rsid w:val="0099717C"/>
    <w:rsid w:val="00997825"/>
    <w:rsid w:val="00997D6B"/>
    <w:rsid w:val="009A01EB"/>
    <w:rsid w:val="009A0FA6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1B1F"/>
    <w:rsid w:val="009D2861"/>
    <w:rsid w:val="009D483E"/>
    <w:rsid w:val="009D5528"/>
    <w:rsid w:val="009D578D"/>
    <w:rsid w:val="009D6117"/>
    <w:rsid w:val="009D69EC"/>
    <w:rsid w:val="009F1C8A"/>
    <w:rsid w:val="009F59D7"/>
    <w:rsid w:val="00A0279B"/>
    <w:rsid w:val="00A05B0E"/>
    <w:rsid w:val="00A06116"/>
    <w:rsid w:val="00A065C2"/>
    <w:rsid w:val="00A07258"/>
    <w:rsid w:val="00A2190D"/>
    <w:rsid w:val="00A22E7D"/>
    <w:rsid w:val="00A26122"/>
    <w:rsid w:val="00A261A4"/>
    <w:rsid w:val="00A32A15"/>
    <w:rsid w:val="00A3550C"/>
    <w:rsid w:val="00A43971"/>
    <w:rsid w:val="00A43D43"/>
    <w:rsid w:val="00A50EA5"/>
    <w:rsid w:val="00A51A5D"/>
    <w:rsid w:val="00A53F0A"/>
    <w:rsid w:val="00A54F03"/>
    <w:rsid w:val="00A631A3"/>
    <w:rsid w:val="00A64A7D"/>
    <w:rsid w:val="00A6518F"/>
    <w:rsid w:val="00A66360"/>
    <w:rsid w:val="00A67F28"/>
    <w:rsid w:val="00A70C76"/>
    <w:rsid w:val="00A7464D"/>
    <w:rsid w:val="00A80780"/>
    <w:rsid w:val="00A87EF7"/>
    <w:rsid w:val="00A93B7E"/>
    <w:rsid w:val="00AA2B1F"/>
    <w:rsid w:val="00AA487E"/>
    <w:rsid w:val="00AB047F"/>
    <w:rsid w:val="00AB085D"/>
    <w:rsid w:val="00AB276B"/>
    <w:rsid w:val="00AB4599"/>
    <w:rsid w:val="00AB465D"/>
    <w:rsid w:val="00AB7280"/>
    <w:rsid w:val="00AB7875"/>
    <w:rsid w:val="00AC043D"/>
    <w:rsid w:val="00AC354C"/>
    <w:rsid w:val="00AC4F31"/>
    <w:rsid w:val="00AC53A7"/>
    <w:rsid w:val="00AD0740"/>
    <w:rsid w:val="00AD1E5B"/>
    <w:rsid w:val="00AD5454"/>
    <w:rsid w:val="00AD74DC"/>
    <w:rsid w:val="00AE2BA7"/>
    <w:rsid w:val="00AE4CE5"/>
    <w:rsid w:val="00AF478D"/>
    <w:rsid w:val="00AF7668"/>
    <w:rsid w:val="00B06B73"/>
    <w:rsid w:val="00B125F0"/>
    <w:rsid w:val="00B22504"/>
    <w:rsid w:val="00B27F07"/>
    <w:rsid w:val="00B3000C"/>
    <w:rsid w:val="00B3164A"/>
    <w:rsid w:val="00B338F1"/>
    <w:rsid w:val="00B360B1"/>
    <w:rsid w:val="00B36C5A"/>
    <w:rsid w:val="00B37E6B"/>
    <w:rsid w:val="00B426FB"/>
    <w:rsid w:val="00B51258"/>
    <w:rsid w:val="00B5568B"/>
    <w:rsid w:val="00B55AEE"/>
    <w:rsid w:val="00B56615"/>
    <w:rsid w:val="00B62D3F"/>
    <w:rsid w:val="00B63A5B"/>
    <w:rsid w:val="00B6451B"/>
    <w:rsid w:val="00B6574F"/>
    <w:rsid w:val="00B6663A"/>
    <w:rsid w:val="00B7174E"/>
    <w:rsid w:val="00B775B6"/>
    <w:rsid w:val="00B80EB0"/>
    <w:rsid w:val="00B84157"/>
    <w:rsid w:val="00BB0350"/>
    <w:rsid w:val="00BB41FD"/>
    <w:rsid w:val="00BB7AEE"/>
    <w:rsid w:val="00BC17B4"/>
    <w:rsid w:val="00BC283C"/>
    <w:rsid w:val="00BD0FB8"/>
    <w:rsid w:val="00BD2B75"/>
    <w:rsid w:val="00BD442E"/>
    <w:rsid w:val="00BD7261"/>
    <w:rsid w:val="00BD738C"/>
    <w:rsid w:val="00BE39B8"/>
    <w:rsid w:val="00BE619A"/>
    <w:rsid w:val="00BE67EB"/>
    <w:rsid w:val="00BE71FF"/>
    <w:rsid w:val="00BF0033"/>
    <w:rsid w:val="00BF44A4"/>
    <w:rsid w:val="00BF5833"/>
    <w:rsid w:val="00BF7BFF"/>
    <w:rsid w:val="00C035AA"/>
    <w:rsid w:val="00C0408B"/>
    <w:rsid w:val="00C105A1"/>
    <w:rsid w:val="00C11E33"/>
    <w:rsid w:val="00C122F9"/>
    <w:rsid w:val="00C135A2"/>
    <w:rsid w:val="00C16215"/>
    <w:rsid w:val="00C16459"/>
    <w:rsid w:val="00C1681F"/>
    <w:rsid w:val="00C17699"/>
    <w:rsid w:val="00C2408C"/>
    <w:rsid w:val="00C307B5"/>
    <w:rsid w:val="00C3792F"/>
    <w:rsid w:val="00C42AF8"/>
    <w:rsid w:val="00C435ED"/>
    <w:rsid w:val="00C44F52"/>
    <w:rsid w:val="00C52A0D"/>
    <w:rsid w:val="00C54F79"/>
    <w:rsid w:val="00C61DF4"/>
    <w:rsid w:val="00C6716E"/>
    <w:rsid w:val="00C761AB"/>
    <w:rsid w:val="00C86701"/>
    <w:rsid w:val="00C8774D"/>
    <w:rsid w:val="00C92C19"/>
    <w:rsid w:val="00C9376A"/>
    <w:rsid w:val="00C93C3A"/>
    <w:rsid w:val="00C96227"/>
    <w:rsid w:val="00CA462A"/>
    <w:rsid w:val="00CA46E3"/>
    <w:rsid w:val="00CA4ECE"/>
    <w:rsid w:val="00CA6012"/>
    <w:rsid w:val="00CB1422"/>
    <w:rsid w:val="00CB18D9"/>
    <w:rsid w:val="00CB211A"/>
    <w:rsid w:val="00CC3B6C"/>
    <w:rsid w:val="00CD1405"/>
    <w:rsid w:val="00CD5790"/>
    <w:rsid w:val="00CD68A1"/>
    <w:rsid w:val="00CD7393"/>
    <w:rsid w:val="00CE3A3D"/>
    <w:rsid w:val="00CE7A30"/>
    <w:rsid w:val="00CE7A85"/>
    <w:rsid w:val="00CF3B09"/>
    <w:rsid w:val="00CF4EF6"/>
    <w:rsid w:val="00D030F3"/>
    <w:rsid w:val="00D03FBB"/>
    <w:rsid w:val="00D0476C"/>
    <w:rsid w:val="00D10803"/>
    <w:rsid w:val="00D1204C"/>
    <w:rsid w:val="00D1329C"/>
    <w:rsid w:val="00D13902"/>
    <w:rsid w:val="00D1600F"/>
    <w:rsid w:val="00D1695C"/>
    <w:rsid w:val="00D23FBC"/>
    <w:rsid w:val="00D24A5D"/>
    <w:rsid w:val="00D26A08"/>
    <w:rsid w:val="00D270A5"/>
    <w:rsid w:val="00D2756B"/>
    <w:rsid w:val="00D3115C"/>
    <w:rsid w:val="00D31A36"/>
    <w:rsid w:val="00D355D9"/>
    <w:rsid w:val="00D37FCB"/>
    <w:rsid w:val="00D4023D"/>
    <w:rsid w:val="00D4069A"/>
    <w:rsid w:val="00D43FCE"/>
    <w:rsid w:val="00D4623E"/>
    <w:rsid w:val="00D54ECC"/>
    <w:rsid w:val="00D664C5"/>
    <w:rsid w:val="00D7189D"/>
    <w:rsid w:val="00D72F3A"/>
    <w:rsid w:val="00D730CA"/>
    <w:rsid w:val="00D801DF"/>
    <w:rsid w:val="00D82D9E"/>
    <w:rsid w:val="00D86307"/>
    <w:rsid w:val="00D94CD4"/>
    <w:rsid w:val="00D94F64"/>
    <w:rsid w:val="00D978E4"/>
    <w:rsid w:val="00DA2082"/>
    <w:rsid w:val="00DA33AC"/>
    <w:rsid w:val="00DA64D0"/>
    <w:rsid w:val="00DA6582"/>
    <w:rsid w:val="00DA741B"/>
    <w:rsid w:val="00DB0DFE"/>
    <w:rsid w:val="00DB67CB"/>
    <w:rsid w:val="00DC22C2"/>
    <w:rsid w:val="00DC575A"/>
    <w:rsid w:val="00DC5900"/>
    <w:rsid w:val="00DC5FE1"/>
    <w:rsid w:val="00DC6F22"/>
    <w:rsid w:val="00DD2B98"/>
    <w:rsid w:val="00DD4754"/>
    <w:rsid w:val="00DE03C1"/>
    <w:rsid w:val="00DE057D"/>
    <w:rsid w:val="00DE18B5"/>
    <w:rsid w:val="00DE2B4D"/>
    <w:rsid w:val="00DE3849"/>
    <w:rsid w:val="00DE410C"/>
    <w:rsid w:val="00DF09F4"/>
    <w:rsid w:val="00DF615F"/>
    <w:rsid w:val="00E00DD8"/>
    <w:rsid w:val="00E02E0B"/>
    <w:rsid w:val="00E0527C"/>
    <w:rsid w:val="00E0568E"/>
    <w:rsid w:val="00E0593E"/>
    <w:rsid w:val="00E10DDD"/>
    <w:rsid w:val="00E17DFB"/>
    <w:rsid w:val="00E254A7"/>
    <w:rsid w:val="00E2622C"/>
    <w:rsid w:val="00E26720"/>
    <w:rsid w:val="00E312AF"/>
    <w:rsid w:val="00E34EC8"/>
    <w:rsid w:val="00E36DF7"/>
    <w:rsid w:val="00E41AEE"/>
    <w:rsid w:val="00E451AC"/>
    <w:rsid w:val="00E4794F"/>
    <w:rsid w:val="00E508A7"/>
    <w:rsid w:val="00E50F28"/>
    <w:rsid w:val="00E60A44"/>
    <w:rsid w:val="00E666EA"/>
    <w:rsid w:val="00E73D9B"/>
    <w:rsid w:val="00E74087"/>
    <w:rsid w:val="00E747FB"/>
    <w:rsid w:val="00E85CEA"/>
    <w:rsid w:val="00E8690C"/>
    <w:rsid w:val="00E97C53"/>
    <w:rsid w:val="00EA6493"/>
    <w:rsid w:val="00EA70F3"/>
    <w:rsid w:val="00EA7476"/>
    <w:rsid w:val="00EA7D24"/>
    <w:rsid w:val="00EB0651"/>
    <w:rsid w:val="00EB1F89"/>
    <w:rsid w:val="00EB1FC2"/>
    <w:rsid w:val="00EB2CDE"/>
    <w:rsid w:val="00EC14DF"/>
    <w:rsid w:val="00EC1BB9"/>
    <w:rsid w:val="00ED3B32"/>
    <w:rsid w:val="00ED43FA"/>
    <w:rsid w:val="00ED4484"/>
    <w:rsid w:val="00ED6B45"/>
    <w:rsid w:val="00ED7346"/>
    <w:rsid w:val="00ED77F3"/>
    <w:rsid w:val="00EE26F3"/>
    <w:rsid w:val="00EE45D4"/>
    <w:rsid w:val="00EF0E51"/>
    <w:rsid w:val="00EF1410"/>
    <w:rsid w:val="00F05118"/>
    <w:rsid w:val="00F05BB5"/>
    <w:rsid w:val="00F113BF"/>
    <w:rsid w:val="00F16696"/>
    <w:rsid w:val="00F20504"/>
    <w:rsid w:val="00F20633"/>
    <w:rsid w:val="00F20ED0"/>
    <w:rsid w:val="00F232C0"/>
    <w:rsid w:val="00F2337D"/>
    <w:rsid w:val="00F25908"/>
    <w:rsid w:val="00F26ACE"/>
    <w:rsid w:val="00F26E37"/>
    <w:rsid w:val="00F32A7C"/>
    <w:rsid w:val="00F34EC4"/>
    <w:rsid w:val="00F35F53"/>
    <w:rsid w:val="00F374E5"/>
    <w:rsid w:val="00F41E0D"/>
    <w:rsid w:val="00F4271F"/>
    <w:rsid w:val="00F47094"/>
    <w:rsid w:val="00F53429"/>
    <w:rsid w:val="00F5448A"/>
    <w:rsid w:val="00F5534E"/>
    <w:rsid w:val="00F6042B"/>
    <w:rsid w:val="00F6082D"/>
    <w:rsid w:val="00F62DCD"/>
    <w:rsid w:val="00F64303"/>
    <w:rsid w:val="00F72787"/>
    <w:rsid w:val="00F7451A"/>
    <w:rsid w:val="00F745DD"/>
    <w:rsid w:val="00F7478F"/>
    <w:rsid w:val="00F76B03"/>
    <w:rsid w:val="00F76EBD"/>
    <w:rsid w:val="00F80A05"/>
    <w:rsid w:val="00F82F12"/>
    <w:rsid w:val="00F8478E"/>
    <w:rsid w:val="00F84AC0"/>
    <w:rsid w:val="00F84B99"/>
    <w:rsid w:val="00F85762"/>
    <w:rsid w:val="00F85769"/>
    <w:rsid w:val="00F8700A"/>
    <w:rsid w:val="00F945F7"/>
    <w:rsid w:val="00FA3223"/>
    <w:rsid w:val="00FA6956"/>
    <w:rsid w:val="00FB0572"/>
    <w:rsid w:val="00FB05EA"/>
    <w:rsid w:val="00FB1A54"/>
    <w:rsid w:val="00FB4CBA"/>
    <w:rsid w:val="00FC14FC"/>
    <w:rsid w:val="00FD0C4A"/>
    <w:rsid w:val="00FD2680"/>
    <w:rsid w:val="00FD73B1"/>
    <w:rsid w:val="00FD7688"/>
    <w:rsid w:val="00FE6A00"/>
    <w:rsid w:val="00FE77D9"/>
    <w:rsid w:val="00FE79A3"/>
    <w:rsid w:val="07177A84"/>
    <w:rsid w:val="0F030047"/>
    <w:rsid w:val="2DDF2CFF"/>
    <w:rsid w:val="309BC5F6"/>
    <w:rsid w:val="30B9DD65"/>
    <w:rsid w:val="327AAE3E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2CA493F8-E10B-481F-A902-9B3EC7C1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6200DB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A6493"/>
    <w:pPr>
      <w:keepNext/>
      <w:keepLines/>
      <w:pageBreakBefore/>
      <w:numPr>
        <w:numId w:val="4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A6493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A6493"/>
    <w:pPr>
      <w:keepNext/>
      <w:keepLines/>
      <w:numPr>
        <w:ilvl w:val="2"/>
        <w:numId w:val="4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A6493"/>
    <w:pPr>
      <w:keepNext/>
      <w:keepLines/>
      <w:numPr>
        <w:ilvl w:val="3"/>
        <w:numId w:val="4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15163"/>
    <w:pPr>
      <w:keepNext/>
      <w:keepLines/>
      <w:numPr>
        <w:ilvl w:val="4"/>
        <w:numId w:val="4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6D46A3"/>
    <w:pPr>
      <w:keepNext/>
      <w:keepLines/>
      <w:numPr>
        <w:ilvl w:val="5"/>
        <w:numId w:val="4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D46A3"/>
    <w:pPr>
      <w:keepNext/>
      <w:keepLines/>
      <w:numPr>
        <w:ilvl w:val="6"/>
        <w:numId w:val="4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D46A3"/>
    <w:pPr>
      <w:keepNext/>
      <w:keepLines/>
      <w:numPr>
        <w:ilvl w:val="7"/>
        <w:numId w:val="4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6D46A3"/>
    <w:pPr>
      <w:keepNext/>
      <w:keepLines/>
      <w:numPr>
        <w:ilvl w:val="8"/>
        <w:numId w:val="4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4">
    <w:name w:val="List Paragraph"/>
    <w:aliases w:val="vgu_List1"/>
    <w:basedOn w:val="a0"/>
    <w:link w:val="a5"/>
    <w:uiPriority w:val="34"/>
    <w:qFormat/>
    <w:rsid w:val="006D46A3"/>
    <w:pPr>
      <w:keepLines/>
      <w:tabs>
        <w:tab w:val="left" w:pos="1276"/>
      </w:tabs>
      <w:spacing w:before="0"/>
      <w:ind w:firstLine="0"/>
    </w:pPr>
  </w:style>
  <w:style w:type="character" w:customStyle="1" w:styleId="a5">
    <w:name w:val="Абзац списка Знак"/>
    <w:aliases w:val="vgu_List1 Знак"/>
    <w:basedOn w:val="a1"/>
    <w:link w:val="a4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1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numPr>
        <w:numId w:val="3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0"/>
    <w:uiPriority w:val="99"/>
    <w:semiHidden/>
    <w:unhideWhenUsed/>
    <w:qFormat/>
    <w:rsid w:val="00ED6EE3"/>
    <w:pPr>
      <w:numPr>
        <w:numId w:val="1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0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1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2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2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0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0"/>
    <w:next w:val="a0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0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1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0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1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1"/>
    <w:rsid w:val="00C17A21"/>
    <w:rPr>
      <w:szCs w:val="24"/>
    </w:rPr>
  </w:style>
  <w:style w:type="paragraph" w:customStyle="1" w:styleId="vguxTitleDocName">
    <w:name w:val="vgux_TitleDocName"/>
    <w:basedOn w:val="a0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1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0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0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1"/>
    <w:rsid w:val="00770E69"/>
  </w:style>
  <w:style w:type="character" w:customStyle="1" w:styleId="eop">
    <w:name w:val="eop"/>
    <w:basedOn w:val="a1"/>
    <w:rsid w:val="00770E69"/>
  </w:style>
  <w:style w:type="paragraph" w:customStyle="1" w:styleId="paragraph">
    <w:name w:val="paragraph"/>
    <w:basedOn w:val="a0"/>
    <w:rsid w:val="00D1329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c">
    <w:name w:val="Placeholder Text"/>
    <w:basedOn w:val="a1"/>
    <w:uiPriority w:val="99"/>
    <w:semiHidden/>
    <w:rsid w:val="00A32A15"/>
    <w:rPr>
      <w:color w:val="808080"/>
    </w:rPr>
  </w:style>
  <w:style w:type="character" w:customStyle="1" w:styleId="message-time">
    <w:name w:val="message-time"/>
    <w:basedOn w:val="a1"/>
    <w:rsid w:val="004447C3"/>
  </w:style>
  <w:style w:type="paragraph" w:styleId="afd">
    <w:name w:val="Normal (Web)"/>
    <w:basedOn w:val="a0"/>
    <w:uiPriority w:val="99"/>
    <w:unhideWhenUsed/>
    <w:rsid w:val="00705FC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placeholder-text">
    <w:name w:val="placeholder-text"/>
    <w:basedOn w:val="a1"/>
    <w:rsid w:val="00E0527C"/>
  </w:style>
  <w:style w:type="character" w:styleId="afe">
    <w:name w:val="Strong"/>
    <w:basedOn w:val="a1"/>
    <w:uiPriority w:val="22"/>
    <w:qFormat/>
    <w:rsid w:val="00753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8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78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1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0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38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38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5BDE0D-3951-4EB3-98FB-E4F33694C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6249</TotalTime>
  <Pages>11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dc:description/>
  <cp:lastModifiedBy>Павел Суслов</cp:lastModifiedBy>
  <cp:revision>164</cp:revision>
  <cp:lastPrinted>2023-12-06T05:46:00Z</cp:lastPrinted>
  <dcterms:created xsi:type="dcterms:W3CDTF">2023-04-04T06:39:00Z</dcterms:created>
  <dcterms:modified xsi:type="dcterms:W3CDTF">2024-11-17T09:47:00Z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